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998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68" w:type="dxa"/>
          <w:left w:w="70" w:type="dxa"/>
          <w:bottom w:w="68" w:type="dxa"/>
          <w:right w:w="70" w:type="dxa"/>
        </w:tblCellMar>
        <w:tblLook w:val="0000"/>
      </w:tblPr>
      <w:tblGrid>
        <w:gridCol w:w="2183"/>
        <w:gridCol w:w="12"/>
        <w:gridCol w:w="6162"/>
      </w:tblGrid>
      <w:tr w:rsidR="002B7D2D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B7D2D" w:rsidRPr="004D73FA" w:rsidRDefault="002B7D2D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Name and Surname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2B7D2D" w:rsidRPr="004D73FA" w:rsidRDefault="002B7D2D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b/>
                <w:bCs/>
                <w:sz w:val="28"/>
                <w:szCs w:val="28"/>
                <w:lang w:val="en-GB"/>
              </w:rPr>
              <w:t>Radoslav Kuzma</w:t>
            </w:r>
          </w:p>
        </w:tc>
      </w:tr>
      <w:tr w:rsidR="002B7D2D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B7D2D" w:rsidRPr="004D73FA" w:rsidRDefault="002B7D2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Photo 6/2015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2B7D2D" w:rsidRPr="004D73FA" w:rsidRDefault="002B7D2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5801C2">
              <w:rPr>
                <w:rFonts w:ascii="Arial" w:hAnsi="Arial" w:cs="Arial"/>
                <w:noProof/>
                <w:sz w:val="20"/>
                <w:szCs w:val="20"/>
                <w:lang w:val="en-GB" w:eastAsia="en-GB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i1025" type="#_x0000_t75" alt="rado2015" style="width:141pt;height:141pt;visibility:visible">
                  <v:imagedata r:id="rId7" o:title=""/>
                </v:shape>
              </w:pict>
            </w:r>
          </w:p>
        </w:tc>
      </w:tr>
      <w:tr w:rsidR="002B7D2D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B7D2D" w:rsidRPr="004D73FA" w:rsidRDefault="002B7D2D" w:rsidP="2BFC6DC5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Security clearance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2B7D2D" w:rsidRPr="004D73FA" w:rsidRDefault="002B7D2D" w:rsidP="2BFC6DC5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NATO Secret</w:t>
            </w:r>
          </w:p>
        </w:tc>
      </w:tr>
      <w:tr w:rsidR="002B7D2D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B7D2D" w:rsidRPr="004D73FA" w:rsidRDefault="002B7D2D" w:rsidP="67990F67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Private projects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2B7D2D" w:rsidRDefault="002B7D2D" w:rsidP="67990F67"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https://github.com/radko28</w:t>
            </w:r>
          </w:p>
        </w:tc>
      </w:tr>
      <w:tr w:rsidR="002B7D2D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B7D2D" w:rsidRPr="004D73FA" w:rsidRDefault="002B7D2D" w:rsidP="00035841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Date of birth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2B7D2D" w:rsidRPr="004D73FA" w:rsidRDefault="002B7D2D" w:rsidP="00035841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22.4.1975</w:t>
            </w:r>
          </w:p>
        </w:tc>
      </w:tr>
      <w:tr w:rsidR="002B7D2D" w:rsidRPr="00E25521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B7D2D" w:rsidRPr="004D73FA" w:rsidRDefault="002B7D2D" w:rsidP="00F02A8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Nationality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2B7D2D" w:rsidRPr="004D73FA" w:rsidRDefault="002B7D2D" w:rsidP="00F02A8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Slovak</w:t>
            </w:r>
          </w:p>
        </w:tc>
      </w:tr>
      <w:tr w:rsidR="002B7D2D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B7D2D" w:rsidRPr="004D73FA" w:rsidRDefault="002B7D2D" w:rsidP="00035841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Address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2B7D2D" w:rsidRPr="004D73FA" w:rsidRDefault="002B7D2D" w:rsidP="00B74986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Wien 1130,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Arial" w:hAnsi="Arial" w:cs="Arial"/>
                    <w:sz w:val="20"/>
                    <w:szCs w:val="20"/>
                    <w:lang w:val="en-GB"/>
                  </w:rPr>
                  <w:t>Austria</w:t>
                </w:r>
              </w:smartTag>
            </w:smartTag>
          </w:p>
        </w:tc>
      </w:tr>
      <w:tr w:rsidR="002B7D2D" w:rsidRPr="00AD1692" w:rsidTr="004D73FA">
        <w:trPr>
          <w:trHeight w:val="619"/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B7D2D" w:rsidRPr="004D73FA" w:rsidRDefault="002B7D2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Contacts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2B7D2D" w:rsidRDefault="002B7D2D"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+</w:t>
            </w:r>
            <w:r w:rsidRPr="004D73FA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421911760775, </w:t>
            </w:r>
            <w:hyperlink r:id="rId8" w:history="1">
              <w:r w:rsidRPr="004D73FA">
                <w:rPr>
                  <w:rStyle w:val="Hyperlink"/>
                  <w:rFonts w:ascii="Arial" w:hAnsi="Arial" w:cs="Arial"/>
                  <w:b/>
                  <w:sz w:val="20"/>
                  <w:szCs w:val="20"/>
                  <w:lang w:val="en-GB"/>
                </w:rPr>
                <w:t>rado.kuzma@gmail.com</w:t>
              </w:r>
            </w:hyperlink>
            <w:r>
              <w:t>,</w:t>
            </w:r>
          </w:p>
          <w:p w:rsidR="002B7D2D" w:rsidRPr="006047EA" w:rsidRDefault="002B7D2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6047EA">
              <w:rPr>
                <w:rFonts w:ascii="Arial" w:hAnsi="Arial" w:cs="Arial"/>
                <w:sz w:val="20"/>
                <w:szCs w:val="20"/>
                <w:lang w:val="en-GB"/>
              </w:rPr>
              <w:t>https://www.linkedin.com/in/radoslavkuzma/</w:t>
            </w:r>
          </w:p>
        </w:tc>
      </w:tr>
      <w:tr w:rsidR="002B7D2D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B7D2D" w:rsidRPr="004D73FA" w:rsidRDefault="002B7D2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Education achieved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2B7D2D" w:rsidRPr="004D73FA" w:rsidRDefault="002B7D2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University level, Engineer. </w:t>
            </w:r>
          </w:p>
          <w:p w:rsidR="002B7D2D" w:rsidRPr="004D73FA" w:rsidRDefault="002B7D2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smartTag w:uri="urn:schemas-microsoft-com:office:smarttags" w:element="PlaceName">
              <w:r w:rsidRPr="004D73FA">
                <w:rPr>
                  <w:rFonts w:ascii="Arial" w:hAnsi="Arial" w:cs="Arial"/>
                  <w:sz w:val="20"/>
                  <w:szCs w:val="20"/>
                  <w:lang w:val="en-GB"/>
                </w:rPr>
                <w:t>Slovak</w:t>
              </w:r>
            </w:smartTag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smartTag w:uri="urn:schemas-microsoft-com:office:smarttags" w:element="PlaceName">
              <w:r w:rsidRPr="004D73FA">
                <w:rPr>
                  <w:rFonts w:ascii="Arial" w:hAnsi="Arial" w:cs="Arial"/>
                  <w:sz w:val="20"/>
                  <w:szCs w:val="20"/>
                  <w:lang w:val="en-GB"/>
                </w:rPr>
                <w:t>Technical</w:t>
              </w:r>
            </w:smartTag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smartTag w:uri="urn:schemas-microsoft-com:office:smarttags" w:element="PlaceType">
              <w:r w:rsidRPr="004D73FA">
                <w:rPr>
                  <w:rFonts w:ascii="Arial" w:hAnsi="Arial" w:cs="Arial"/>
                  <w:sz w:val="20"/>
                  <w:szCs w:val="20"/>
                  <w:lang w:val="en-GB"/>
                </w:rPr>
                <w:t>University</w:t>
              </w:r>
            </w:smartTag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, </w:t>
            </w:r>
            <w:smartTag w:uri="urn:schemas-microsoft-com:office:smarttags" w:element="City">
              <w:smartTag w:uri="urn:schemas-microsoft-com:office:smarttags" w:element="place">
                <w:r w:rsidRPr="004D73FA">
                  <w:rPr>
                    <w:rFonts w:ascii="Arial" w:hAnsi="Arial" w:cs="Arial"/>
                    <w:sz w:val="20"/>
                    <w:szCs w:val="20"/>
                    <w:lang w:val="en-GB"/>
                  </w:rPr>
                  <w:t>Bratislava</w:t>
                </w:r>
              </w:smartTag>
            </w:smartTag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, Faculty of Electro Engineering and Informatics, Dept. of Electromaterial science</w:t>
            </w:r>
          </w:p>
        </w:tc>
      </w:tr>
      <w:tr w:rsidR="002B7D2D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B7D2D" w:rsidRPr="004D73FA" w:rsidRDefault="002B7D2D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Skills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2B7D2D" w:rsidRPr="00DC2963" w:rsidRDefault="002B7D2D" w:rsidP="00AB7B9D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>P</w:t>
            </w:r>
            <w:r w:rsidRPr="00DC2963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rofessional </w:t>
            </w:r>
            <w:r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technical </w:t>
            </w:r>
            <w:r w:rsidRPr="00DC2963">
              <w:rPr>
                <w:rFonts w:ascii="Arial" w:hAnsi="Arial" w:cs="Arial"/>
                <w:b/>
                <w:sz w:val="20"/>
                <w:szCs w:val="20"/>
                <w:lang w:val="es-ES"/>
              </w:rPr>
              <w:t>experience</w:t>
            </w:r>
          </w:p>
          <w:p w:rsidR="002B7D2D" w:rsidRDefault="002B7D2D" w:rsidP="00AB7B9D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  <w:p w:rsidR="002B7D2D" w:rsidRPr="004D73FA" w:rsidRDefault="002B7D2D" w:rsidP="00AB7B9D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s-ES"/>
              </w:rPr>
              <w:t>Java SE/Java EE, C/C++(MFC)</w:t>
            </w:r>
          </w:p>
          <w:p w:rsidR="002B7D2D" w:rsidRPr="004D73FA" w:rsidRDefault="002B7D2D" w:rsidP="00AB7B9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EJB 3.1, Hibernate</w:t>
            </w:r>
          </w:p>
          <w:p w:rsidR="002B7D2D" w:rsidRPr="004D73FA" w:rsidRDefault="002B7D2D" w:rsidP="00AB7B9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JSP,JSF</w:t>
            </w:r>
          </w:p>
          <w:p w:rsidR="002B7D2D" w:rsidRPr="004D73FA" w:rsidRDefault="002B7D2D" w:rsidP="00AB7B9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Spring</w:t>
            </w:r>
          </w:p>
          <w:p w:rsidR="002B7D2D" w:rsidRPr="004D73FA" w:rsidRDefault="002B7D2D" w:rsidP="00AB7B9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RESTful, Axis 1.4, Cocoon, iBatis, Swing</w:t>
            </w:r>
          </w:p>
          <w:p w:rsidR="002B7D2D" w:rsidRPr="004D73FA" w:rsidRDefault="002B7D2D" w:rsidP="00AB7B9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EBX5 - Orchestra</w:t>
            </w:r>
          </w:p>
          <w:p w:rsidR="002B7D2D" w:rsidRPr="004D73FA" w:rsidRDefault="002B7D2D" w:rsidP="00AB7B9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ESB – Oracle</w:t>
            </w:r>
          </w:p>
          <w:p w:rsidR="002B7D2D" w:rsidRPr="004D73FA" w:rsidRDefault="002B7D2D" w:rsidP="00AB7B9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ALBPM – Bea AquaLogic</w:t>
            </w:r>
          </w:p>
          <w:p w:rsidR="002B7D2D" w:rsidRPr="004D73FA" w:rsidRDefault="002B7D2D" w:rsidP="00AB7B9D">
            <w:pPr>
              <w:rPr>
                <w:rFonts w:ascii="Arial" w:hAnsi="Arial" w:cs="Arial"/>
                <w:bCs/>
                <w:sz w:val="20"/>
                <w:lang w:val="en-US"/>
              </w:rPr>
            </w:pPr>
            <w:r w:rsidRPr="004D73FA">
              <w:rPr>
                <w:rFonts w:ascii="Arial" w:hAnsi="Arial" w:cs="Arial"/>
                <w:bCs/>
                <w:sz w:val="20"/>
                <w:lang w:val="en-US"/>
              </w:rPr>
              <w:t>Liferay 5.2</w:t>
            </w:r>
          </w:p>
          <w:p w:rsidR="002B7D2D" w:rsidRPr="004D73FA" w:rsidRDefault="002B7D2D" w:rsidP="00AB7B9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bCs/>
                <w:sz w:val="20"/>
                <w:lang w:val="en-US"/>
              </w:rPr>
              <w:t>Flex, Laszlo, Vaadin</w:t>
            </w:r>
          </w:p>
          <w:p w:rsidR="002B7D2D" w:rsidRPr="004D73FA" w:rsidRDefault="002B7D2D" w:rsidP="00AB7B9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SQL</w:t>
            </w:r>
          </w:p>
          <w:p w:rsidR="002B7D2D" w:rsidRPr="004D73FA" w:rsidRDefault="002B7D2D" w:rsidP="00AB7B9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XML, HTML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, XSLT</w:t>
            </w:r>
          </w:p>
          <w:p w:rsidR="002B7D2D" w:rsidRDefault="002B7D2D" w:rsidP="00AB7B9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JBoss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, Tomcat</w:t>
            </w:r>
          </w:p>
          <w:p w:rsidR="002B7D2D" w:rsidRPr="004D73FA" w:rsidRDefault="002B7D2D" w:rsidP="00AB7B9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Linux, awk programming</w:t>
            </w:r>
          </w:p>
          <w:p w:rsidR="002B7D2D" w:rsidRDefault="002B7D2D" w:rsidP="00AB7B9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Eclipse, JDeveloper, Microsoft Visual Studio, </w:t>
            </w:r>
          </w:p>
          <w:p w:rsidR="002B7D2D" w:rsidRPr="004D73FA" w:rsidRDefault="002B7D2D" w:rsidP="00AB7B9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Oracle, MySQL, PostgreSQL.</w:t>
            </w:r>
          </w:p>
          <w:p w:rsidR="002B7D2D" w:rsidRPr="004D73FA" w:rsidRDefault="002B7D2D" w:rsidP="00AB7B9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SCRUM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, Agile, JIRA, GIT, SVN, Jenkins</w:t>
            </w:r>
          </w:p>
          <w:p w:rsidR="002B7D2D" w:rsidRPr="004D73FA" w:rsidRDefault="002B7D2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2B7D2D" w:rsidRPr="004D73FA" w:rsidRDefault="002B7D2D">
            <w:p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Languages </w:t>
            </w:r>
          </w:p>
          <w:p w:rsidR="002B7D2D" w:rsidRPr="004D73FA" w:rsidRDefault="002B7D2D">
            <w:p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</w:p>
          <w:p w:rsidR="002B7D2D" w:rsidRPr="0098564C" w:rsidRDefault="002B7D2D" w:rsidP="004D73FA">
            <w:pPr>
              <w:numPr>
                <w:ilvl w:val="0"/>
                <w:numId w:val="41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b/>
                <w:sz w:val="20"/>
                <w:szCs w:val="20"/>
                <w:lang w:val="en-GB"/>
              </w:rPr>
              <w:t>German        - A1</w:t>
            </w:r>
            <w:r w:rsidRPr="0098564C">
              <w:rPr>
                <w:rFonts w:ascii="Arial" w:hAnsi="Arial" w:cs="Arial"/>
                <w:sz w:val="20"/>
                <w:szCs w:val="20"/>
                <w:lang w:val="en-GB"/>
              </w:rPr>
              <w:t>(effort to continue studying)</w:t>
            </w:r>
          </w:p>
          <w:p w:rsidR="002B7D2D" w:rsidRPr="0098564C" w:rsidRDefault="002B7D2D" w:rsidP="00100BF1">
            <w:pPr>
              <w:numPr>
                <w:ilvl w:val="0"/>
                <w:numId w:val="41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Spanish       </w:t>
            </w: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- B1</w:t>
            </w:r>
          </w:p>
          <w:p w:rsidR="002B7D2D" w:rsidRPr="004D73FA" w:rsidRDefault="002B7D2D" w:rsidP="004D73FA">
            <w:pPr>
              <w:numPr>
                <w:ilvl w:val="0"/>
                <w:numId w:val="41"/>
              </w:numPr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b/>
                <w:sz w:val="20"/>
                <w:szCs w:val="20"/>
                <w:lang w:val="en-GB"/>
              </w:rPr>
              <w:t>English        - B2</w:t>
            </w:r>
          </w:p>
          <w:p w:rsidR="002B7D2D" w:rsidRPr="004D73FA" w:rsidRDefault="002B7D2D" w:rsidP="004D73FA">
            <w:pPr>
              <w:numPr>
                <w:ilvl w:val="0"/>
                <w:numId w:val="41"/>
              </w:num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b/>
                <w:sz w:val="20"/>
                <w:szCs w:val="20"/>
                <w:lang w:val="en-GB"/>
              </w:rPr>
              <w:t>Slovak         - native</w:t>
            </w:r>
          </w:p>
          <w:p w:rsidR="002B7D2D" w:rsidRPr="004D73FA" w:rsidRDefault="002B7D2D" w:rsidP="004D73FA">
            <w:pPr>
              <w:ind w:left="720"/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2B7D2D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B7D2D" w:rsidRPr="004D73FA" w:rsidRDefault="002B7D2D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Professional curriculum vitae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2B7D2D" w:rsidRPr="004D73FA" w:rsidRDefault="002B7D2D" w:rsidP="06D9A61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1/2018 -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9/2023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 : </w:t>
            </w:r>
            <w:r w:rsidRPr="00C20ED0">
              <w:rPr>
                <w:rFonts w:ascii="Arial" w:hAnsi="Arial" w:cs="Arial"/>
                <w:b/>
                <w:sz w:val="20"/>
                <w:szCs w:val="20"/>
                <w:lang w:val="en-GB"/>
              </w:rPr>
              <w:t>Logamic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, Java EE programmer </w:t>
            </w:r>
          </w:p>
          <w:p w:rsidR="002B7D2D" w:rsidRPr="004D73FA" w:rsidRDefault="002B7D2D" w:rsidP="7DC6E9C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2/2017 - 11/2017 : </w:t>
            </w:r>
            <w:r w:rsidRPr="004D73FA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Simplity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, Java EE programmer </w:t>
            </w:r>
          </w:p>
          <w:p w:rsidR="002B7D2D" w:rsidRPr="0078337E" w:rsidRDefault="002B7D2D" w:rsidP="00CE0662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78337E">
              <w:rPr>
                <w:rFonts w:ascii="Arial" w:hAnsi="Arial" w:cs="Arial"/>
                <w:sz w:val="20"/>
                <w:szCs w:val="20"/>
                <w:lang w:val="en-GB"/>
              </w:rPr>
              <w:t xml:space="preserve">1/2013 - 12/2016 : </w:t>
            </w:r>
            <w:r w:rsidRPr="0078337E">
              <w:rPr>
                <w:rFonts w:ascii="Arial" w:hAnsi="Arial" w:cs="Arial"/>
                <w:b/>
                <w:sz w:val="20"/>
                <w:szCs w:val="20"/>
                <w:lang w:val="en-GB"/>
              </w:rPr>
              <w:t>MoroSystems</w:t>
            </w:r>
            <w:r w:rsidRPr="0078337E">
              <w:rPr>
                <w:rFonts w:ascii="Arial" w:hAnsi="Arial" w:cs="Arial"/>
                <w:sz w:val="20"/>
                <w:szCs w:val="20"/>
                <w:lang w:val="en-GB"/>
              </w:rPr>
              <w:t xml:space="preserve">, Java EE programmer </w:t>
            </w:r>
          </w:p>
          <w:p w:rsidR="002B7D2D" w:rsidRPr="0078337E" w:rsidRDefault="002B7D2D" w:rsidP="007243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78337E">
              <w:rPr>
                <w:rFonts w:ascii="Arial" w:hAnsi="Arial" w:cs="Arial"/>
                <w:sz w:val="20"/>
                <w:szCs w:val="20"/>
                <w:lang w:val="en-GB"/>
              </w:rPr>
              <w:t xml:space="preserve">5/2009-12/2012: </w:t>
            </w:r>
            <w:r w:rsidRPr="0078337E">
              <w:rPr>
                <w:rFonts w:ascii="Arial" w:hAnsi="Arial" w:cs="Arial"/>
                <w:b/>
                <w:sz w:val="20"/>
                <w:szCs w:val="20"/>
                <w:lang w:val="en-GB"/>
              </w:rPr>
              <w:t xml:space="preserve">INDRA </w:t>
            </w:r>
            <w:r w:rsidRPr="0078337E">
              <w:rPr>
                <w:rFonts w:ascii="Arial" w:hAnsi="Arial" w:cs="Arial"/>
                <w:sz w:val="20"/>
                <w:szCs w:val="20"/>
                <w:lang w:val="en-GB"/>
              </w:rPr>
              <w:t>, Java EE programmer - analyst</w:t>
            </w:r>
          </w:p>
          <w:p w:rsidR="002B7D2D" w:rsidRPr="004D73FA" w:rsidRDefault="002B7D2D" w:rsidP="007243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11/2007 – 4/2009:</w:t>
            </w:r>
            <w:r w:rsidRPr="004D73FA">
              <w:rPr>
                <w:rFonts w:ascii="Arial" w:hAnsi="Arial" w:cs="Arial"/>
                <w:b/>
                <w:sz w:val="20"/>
                <w:szCs w:val="20"/>
                <w:lang w:val="en-GB"/>
              </w:rPr>
              <w:t>Unicorn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, Java EE programmer</w:t>
            </w:r>
          </w:p>
          <w:p w:rsidR="002B7D2D" w:rsidRPr="004D73FA" w:rsidRDefault="002B7D2D" w:rsidP="007243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06/2006 – 10/2007: </w:t>
            </w:r>
            <w:r w:rsidRPr="004D73FA">
              <w:rPr>
                <w:rFonts w:ascii="Arial" w:hAnsi="Arial" w:cs="Arial"/>
                <w:b/>
                <w:sz w:val="20"/>
                <w:szCs w:val="20"/>
                <w:lang w:val="en-GB"/>
              </w:rPr>
              <w:t>Dynatech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, Java EE programmer</w:t>
            </w:r>
          </w:p>
          <w:p w:rsidR="002B7D2D" w:rsidRPr="004D73FA" w:rsidRDefault="002B7D2D" w:rsidP="0072438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08/2005-05/2006: </w:t>
            </w:r>
            <w:r w:rsidRPr="004D73FA">
              <w:rPr>
                <w:rFonts w:ascii="Arial" w:hAnsi="Arial" w:cs="Arial"/>
                <w:b/>
                <w:sz w:val="20"/>
                <w:szCs w:val="20"/>
                <w:lang w:val="en-GB"/>
              </w:rPr>
              <w:t>ANF DATA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, C programmer</w:t>
            </w:r>
          </w:p>
          <w:p w:rsidR="002B7D2D" w:rsidRPr="004D73FA" w:rsidRDefault="002B7D2D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05/2003-07/2005: </w:t>
            </w:r>
            <w:r w:rsidRPr="004D73FA">
              <w:rPr>
                <w:rFonts w:ascii="Arial" w:hAnsi="Arial" w:cs="Arial"/>
                <w:b/>
                <w:sz w:val="20"/>
                <w:szCs w:val="20"/>
                <w:lang w:val="en-GB"/>
              </w:rPr>
              <w:t>Polovodice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, C++ programmer</w:t>
            </w:r>
          </w:p>
          <w:p w:rsidR="002B7D2D" w:rsidRPr="004D73FA" w:rsidRDefault="002B7D2D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05/1999-8/2001: </w:t>
            </w:r>
            <w:r w:rsidRPr="004D73FA">
              <w:rPr>
                <w:rFonts w:ascii="Arial" w:hAnsi="Arial" w:cs="Arial"/>
                <w:b/>
                <w:sz w:val="20"/>
                <w:szCs w:val="20"/>
                <w:lang w:val="en-GB"/>
              </w:rPr>
              <w:t>BEZ Transformatory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, design electro high voltage devices /Visual Basic programmer</w:t>
            </w:r>
          </w:p>
        </w:tc>
      </w:tr>
      <w:tr w:rsidR="002B7D2D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B7D2D" w:rsidRPr="004D73FA" w:rsidRDefault="002B7D2D" w:rsidP="06D9A61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Company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2B7D2D" w:rsidRPr="0099783F" w:rsidRDefault="002B7D2D" w:rsidP="06D9A613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5D0D00">
              <w:rPr>
                <w:rFonts w:ascii="Arial" w:hAnsi="Arial" w:cs="Arial"/>
                <w:b/>
                <w:bCs/>
                <w:lang w:val="en-GB"/>
              </w:rPr>
              <w:t>Logamic</w:t>
            </w:r>
          </w:p>
        </w:tc>
      </w:tr>
      <w:tr w:rsidR="002B7D2D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B7D2D" w:rsidRPr="004D73FA" w:rsidRDefault="002B7D2D" w:rsidP="06D9A61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Technologies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2B7D2D" w:rsidRPr="000576D5" w:rsidRDefault="002B7D2D" w:rsidP="06D9A613">
            <w:pPr>
              <w:rPr>
                <w:rFonts w:ascii="Arial" w:hAnsi="Arial" w:cs="Arial"/>
                <w:sz w:val="20"/>
                <w:szCs w:val="20"/>
              </w:rPr>
            </w:pPr>
            <w:r w:rsidRPr="000576D5">
              <w:rPr>
                <w:rFonts w:ascii="Arial" w:hAnsi="Arial" w:cs="Arial"/>
                <w:sz w:val="20"/>
                <w:szCs w:val="20"/>
              </w:rPr>
              <w:t xml:space="preserve">Java SE, RESTful, </w:t>
            </w:r>
            <w:r>
              <w:rPr>
                <w:rFonts w:ascii="Arial" w:hAnsi="Arial" w:cs="Arial"/>
                <w:sz w:val="20"/>
                <w:szCs w:val="20"/>
              </w:rPr>
              <w:t>SOAP, Swing/</w:t>
            </w:r>
            <w:r w:rsidRPr="000576D5">
              <w:rPr>
                <w:rFonts w:ascii="Arial" w:hAnsi="Arial" w:cs="Arial"/>
                <w:sz w:val="20"/>
                <w:szCs w:val="20"/>
              </w:rPr>
              <w:t xml:space="preserve">SWT, </w:t>
            </w:r>
            <w:r>
              <w:rPr>
                <w:rFonts w:ascii="Arial" w:hAnsi="Arial" w:cs="Arial"/>
                <w:sz w:val="20"/>
                <w:szCs w:val="20"/>
              </w:rPr>
              <w:t xml:space="preserve">Tomcat, </w:t>
            </w:r>
            <w:r w:rsidRPr="000576D5">
              <w:rPr>
                <w:rFonts w:ascii="Arial" w:hAnsi="Arial" w:cs="Arial"/>
                <w:sz w:val="20"/>
                <w:szCs w:val="20"/>
              </w:rPr>
              <w:t xml:space="preserve">JBoss, Eclipse, </w:t>
            </w:r>
            <w:r>
              <w:rPr>
                <w:rFonts w:ascii="Arial" w:hAnsi="Arial" w:cs="Arial"/>
                <w:sz w:val="20"/>
                <w:szCs w:val="20"/>
              </w:rPr>
              <w:t xml:space="preserve">GIT, </w:t>
            </w:r>
            <w:r w:rsidRPr="000576D5">
              <w:rPr>
                <w:rFonts w:ascii="Arial" w:hAnsi="Arial" w:cs="Arial"/>
                <w:sz w:val="20"/>
                <w:szCs w:val="20"/>
              </w:rPr>
              <w:t xml:space="preserve">SVN, JIRA, Agile, JUnit, </w:t>
            </w:r>
            <w:r>
              <w:rPr>
                <w:rFonts w:ascii="Arial" w:hAnsi="Arial" w:cs="Arial"/>
                <w:sz w:val="20"/>
                <w:szCs w:val="20"/>
              </w:rPr>
              <w:t xml:space="preserve">JMockit, </w:t>
            </w:r>
            <w:r w:rsidRPr="000576D5">
              <w:rPr>
                <w:rFonts w:ascii="Arial" w:hAnsi="Arial" w:cs="Arial"/>
                <w:sz w:val="20"/>
                <w:szCs w:val="20"/>
              </w:rPr>
              <w:t>Jenkins, Sonar</w:t>
            </w:r>
            <w:r>
              <w:rPr>
                <w:rFonts w:ascii="Arial" w:hAnsi="Arial" w:cs="Arial"/>
                <w:sz w:val="20"/>
                <w:szCs w:val="20"/>
              </w:rPr>
              <w:t>Qube</w:t>
            </w:r>
            <w:r w:rsidRPr="000576D5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Pr="000576D5">
              <w:rPr>
                <w:rFonts w:ascii="Arial" w:hAnsi="Arial" w:cs="Arial"/>
                <w:sz w:val="20"/>
                <w:szCs w:val="20"/>
                <w:lang w:val="en-GB"/>
              </w:rPr>
              <w:t>custom ORM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/Hibernate,</w:t>
            </w:r>
            <w:r w:rsidRPr="000576D5">
              <w:rPr>
                <w:rFonts w:ascii="Arial" w:hAnsi="Arial" w:cs="Arial"/>
                <w:sz w:val="20"/>
                <w:szCs w:val="20"/>
                <w:lang w:val="en-GB"/>
              </w:rPr>
              <w:t xml:space="preserve"> SQL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, Postman</w:t>
            </w:r>
          </w:p>
        </w:tc>
      </w:tr>
      <w:tr w:rsidR="002B7D2D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B7D2D" w:rsidRPr="004D73FA" w:rsidRDefault="002B7D2D" w:rsidP="06D9A61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eriod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2B7D2D" w:rsidRPr="00C5292B" w:rsidRDefault="002B7D2D" w:rsidP="06D9A61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C5292B">
              <w:rPr>
                <w:rFonts w:ascii="Arial" w:hAnsi="Arial" w:cs="Arial"/>
                <w:sz w:val="20"/>
                <w:szCs w:val="20"/>
                <w:lang w:val="en-GB"/>
              </w:rPr>
              <w:t>1/2018 - 9/2023</w:t>
            </w:r>
          </w:p>
        </w:tc>
      </w:tr>
      <w:tr w:rsidR="002B7D2D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B7D2D" w:rsidRPr="004D73FA" w:rsidRDefault="002B7D2D" w:rsidP="06D9A613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Responsibilities</w:t>
            </w:r>
          </w:p>
          <w:p w:rsidR="002B7D2D" w:rsidRPr="004D73FA" w:rsidRDefault="002B7D2D" w:rsidP="06D9A61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2B7D2D" w:rsidRDefault="002B7D2D" w:rsidP="06D9A61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  <w:p w:rsidR="002B7D2D" w:rsidRPr="002503B4" w:rsidRDefault="002B7D2D" w:rsidP="00791745">
            <w:pPr>
              <w:numPr>
                <w:ilvl w:val="0"/>
                <w:numId w:val="42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new d</w:t>
            </w:r>
            <w:r w:rsidRPr="002503B4">
              <w:rPr>
                <w:rFonts w:ascii="Arial" w:hAnsi="Arial" w:cs="Arial"/>
                <w:sz w:val="20"/>
              </w:rPr>
              <w:t>evelopment and maintenance parts of the application;</w:t>
            </w:r>
          </w:p>
          <w:p w:rsidR="002B7D2D" w:rsidRDefault="002B7D2D" w:rsidP="00791745">
            <w:pPr>
              <w:numPr>
                <w:ilvl w:val="0"/>
                <w:numId w:val="42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</w:t>
            </w:r>
            <w:r w:rsidRPr="002503B4">
              <w:rPr>
                <w:rFonts w:ascii="Arial" w:hAnsi="Arial" w:cs="Arial"/>
                <w:sz w:val="20"/>
              </w:rPr>
              <w:t>erformance of change requests from received documentation;</w:t>
            </w:r>
          </w:p>
          <w:p w:rsidR="002B7D2D" w:rsidRDefault="002B7D2D" w:rsidP="00791745">
            <w:pPr>
              <w:numPr>
                <w:ilvl w:val="0"/>
                <w:numId w:val="42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implement persistance layer with custom ORM/Hibernate</w:t>
            </w:r>
          </w:p>
          <w:p w:rsidR="002B7D2D" w:rsidRPr="0075666B" w:rsidRDefault="002B7D2D" w:rsidP="0075666B">
            <w:pPr>
              <w:numPr>
                <w:ilvl w:val="0"/>
                <w:numId w:val="42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implement consuming and producing REST and Web services</w:t>
            </w:r>
          </w:p>
          <w:p w:rsidR="002B7D2D" w:rsidRDefault="002B7D2D" w:rsidP="00791745">
            <w:pPr>
              <w:numPr>
                <w:ilvl w:val="0"/>
                <w:numId w:val="42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</w:t>
            </w:r>
            <w:r w:rsidRPr="002503B4">
              <w:rPr>
                <w:rFonts w:ascii="Arial" w:hAnsi="Arial" w:cs="Arial"/>
                <w:sz w:val="20"/>
              </w:rPr>
              <w:t xml:space="preserve">reation of new functionalities on the existing </w:t>
            </w:r>
            <w:r>
              <w:rPr>
                <w:rFonts w:ascii="Arial" w:hAnsi="Arial" w:cs="Arial"/>
                <w:sz w:val="20"/>
              </w:rPr>
              <w:t xml:space="preserve">Java EE </w:t>
            </w:r>
            <w:r w:rsidRPr="002503B4">
              <w:rPr>
                <w:rFonts w:ascii="Arial" w:hAnsi="Arial" w:cs="Arial"/>
                <w:sz w:val="20"/>
              </w:rPr>
              <w:t>framework</w:t>
            </w:r>
            <w:r>
              <w:rPr>
                <w:rFonts w:ascii="Arial" w:hAnsi="Arial" w:cs="Arial"/>
                <w:sz w:val="20"/>
              </w:rPr>
              <w:t xml:space="preserve"> in Eclipse</w:t>
            </w:r>
            <w:r w:rsidRPr="002503B4">
              <w:rPr>
                <w:rFonts w:ascii="Arial" w:hAnsi="Arial" w:cs="Arial"/>
                <w:sz w:val="20"/>
              </w:rPr>
              <w:t>;</w:t>
            </w:r>
          </w:p>
          <w:p w:rsidR="002B7D2D" w:rsidRPr="00F615A0" w:rsidRDefault="002B7D2D" w:rsidP="00791745">
            <w:pPr>
              <w:numPr>
                <w:ilvl w:val="0"/>
                <w:numId w:val="42"/>
              </w:numPr>
              <w:spacing w:after="240"/>
              <w:jc w:val="both"/>
              <w:rPr>
                <w:rFonts w:ascii="Arial" w:hAnsi="Arial" w:cs="Arial"/>
                <w:b/>
                <w:sz w:val="20"/>
              </w:rPr>
            </w:pPr>
            <w:r w:rsidRPr="00F615A0">
              <w:rPr>
                <w:rFonts w:ascii="Arial" w:hAnsi="Arial" w:cs="Arial"/>
                <w:b/>
                <w:sz w:val="20"/>
              </w:rPr>
              <w:t>implement GUI in Eclipse SWT/Java Swing</w:t>
            </w:r>
          </w:p>
          <w:p w:rsidR="002B7D2D" w:rsidRDefault="002B7D2D" w:rsidP="00791745">
            <w:pPr>
              <w:numPr>
                <w:ilvl w:val="0"/>
                <w:numId w:val="42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JUnit test development, JMockit with expected test coverage 100%</w:t>
            </w:r>
          </w:p>
          <w:p w:rsidR="002B7D2D" w:rsidRPr="005C38DE" w:rsidRDefault="002B7D2D" w:rsidP="00791745">
            <w:pPr>
              <w:numPr>
                <w:ilvl w:val="0"/>
                <w:numId w:val="42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commit changes to GIT and build release versions with Jenkins</w:t>
            </w:r>
          </w:p>
          <w:p w:rsidR="002B7D2D" w:rsidRDefault="002B7D2D" w:rsidP="00A2251F">
            <w:pPr>
              <w:numPr>
                <w:ilvl w:val="0"/>
                <w:numId w:val="42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review code of the other developers</w:t>
            </w:r>
          </w:p>
          <w:p w:rsidR="002B7D2D" w:rsidRPr="004D73FA" w:rsidRDefault="002B7D2D" w:rsidP="06D9A61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</w:p>
        </w:tc>
      </w:tr>
      <w:tr w:rsidR="002B7D2D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B7D2D" w:rsidRDefault="002B7D2D" w:rsidP="06D9A613">
            <w:r>
              <w:t>Company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2B7D2D" w:rsidRPr="004D73FA" w:rsidRDefault="002B7D2D" w:rsidP="06D9A613">
            <w:pPr>
              <w:rPr>
                <w:rFonts w:ascii="Arial" w:hAnsi="Arial" w:cs="Arial"/>
                <w:b/>
                <w:bCs/>
                <w:lang w:val="en-GB"/>
              </w:rPr>
            </w:pPr>
            <w:r>
              <w:rPr>
                <w:rFonts w:ascii="Arial" w:hAnsi="Arial" w:cs="Arial"/>
                <w:b/>
                <w:bCs/>
                <w:lang w:val="en-GB"/>
              </w:rPr>
              <w:t>Simplity</w:t>
            </w:r>
          </w:p>
        </w:tc>
      </w:tr>
      <w:tr w:rsidR="002B7D2D" w:rsidRPr="00AD1692" w:rsidTr="004D73FA">
        <w:trPr>
          <w:trHeight w:val="520"/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B7D2D" w:rsidRPr="004D73FA" w:rsidRDefault="002B7D2D" w:rsidP="004B1A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Technologies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2B7D2D" w:rsidRPr="004D73FA" w:rsidRDefault="002B7D2D" w:rsidP="7DC6E9C4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EBX5, Java, XSD, XSLT, Velocity, Tomcat, Weblogic, Maven, Ant, Oracle, Eclipse, Selenium, Cucumber</w:t>
            </w:r>
          </w:p>
        </w:tc>
      </w:tr>
      <w:tr w:rsidR="002B7D2D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B7D2D" w:rsidRPr="004D73FA" w:rsidRDefault="002B7D2D" w:rsidP="004B1A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eriod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2B7D2D" w:rsidRPr="004D73FA" w:rsidRDefault="002B7D2D" w:rsidP="7DC6E9C4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2/2017 - 11/2017</w:t>
            </w:r>
          </w:p>
        </w:tc>
      </w:tr>
      <w:tr w:rsidR="002B7D2D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B7D2D" w:rsidRPr="004D73FA" w:rsidRDefault="002B7D2D" w:rsidP="004B1A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2B7D2D" w:rsidRDefault="002B7D2D" w:rsidP="000A07C2">
            <w:pPr>
              <w:numPr>
                <w:ilvl w:val="0"/>
                <w:numId w:val="42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Java programming in framework EBX5 </w:t>
            </w:r>
          </w:p>
          <w:p w:rsidR="002B7D2D" w:rsidRPr="00946C3D" w:rsidRDefault="002B7D2D" w:rsidP="000A07C2">
            <w:pPr>
              <w:numPr>
                <w:ilvl w:val="0"/>
                <w:numId w:val="42"/>
              </w:numPr>
              <w:spacing w:after="240"/>
              <w:jc w:val="both"/>
              <w:rPr>
                <w:rFonts w:ascii="Arial" w:hAnsi="Arial" w:cs="Arial"/>
                <w:b/>
                <w:sz w:val="20"/>
              </w:rPr>
            </w:pPr>
            <w:r w:rsidRPr="00946C3D">
              <w:rPr>
                <w:rFonts w:ascii="Arial" w:hAnsi="Arial" w:cs="Arial"/>
                <w:b/>
                <w:sz w:val="20"/>
              </w:rPr>
              <w:t>write utility Java application for XML transformation</w:t>
            </w:r>
          </w:p>
          <w:p w:rsidR="002B7D2D" w:rsidRPr="00946C3D" w:rsidRDefault="002B7D2D" w:rsidP="000A07C2">
            <w:pPr>
              <w:numPr>
                <w:ilvl w:val="0"/>
                <w:numId w:val="42"/>
              </w:numPr>
              <w:spacing w:after="240"/>
              <w:jc w:val="both"/>
              <w:rPr>
                <w:rFonts w:ascii="Arial" w:hAnsi="Arial" w:cs="Arial"/>
                <w:b/>
                <w:sz w:val="20"/>
              </w:rPr>
            </w:pPr>
            <w:r w:rsidRPr="00946C3D">
              <w:rPr>
                <w:rFonts w:ascii="Arial" w:hAnsi="Arial" w:cs="Arial"/>
                <w:b/>
                <w:sz w:val="20"/>
              </w:rPr>
              <w:t>write tests in Selenium and Cucumber</w:t>
            </w:r>
          </w:p>
          <w:p w:rsidR="002B7D2D" w:rsidRPr="002503B4" w:rsidRDefault="002B7D2D" w:rsidP="000A07C2">
            <w:pPr>
              <w:numPr>
                <w:ilvl w:val="0"/>
                <w:numId w:val="42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commit changes to code repository</w:t>
            </w:r>
          </w:p>
          <w:p w:rsidR="002B7D2D" w:rsidRPr="004D73FA" w:rsidRDefault="002B7D2D" w:rsidP="004D73FA">
            <w:pPr>
              <w:pStyle w:val="Odrky-pomlcka1"/>
              <w:tabs>
                <w:tab w:val="clear" w:pos="397"/>
              </w:tabs>
              <w:spacing w:before="0"/>
              <w:ind w:left="0" w:firstLine="0"/>
              <w:rPr>
                <w:rFonts w:ascii="Arial" w:hAnsi="Arial" w:cs="Arial"/>
                <w:lang w:val="en-GB"/>
              </w:rPr>
            </w:pPr>
          </w:p>
        </w:tc>
      </w:tr>
      <w:tr w:rsidR="002B7D2D" w:rsidRPr="0052119A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B7D2D" w:rsidRPr="004D73FA" w:rsidRDefault="002B7D2D" w:rsidP="00C835DA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br/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Company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2B7D2D" w:rsidRPr="004D73FA" w:rsidRDefault="002B7D2D" w:rsidP="00C835DA">
            <w:p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MoroSystems</w:t>
            </w:r>
          </w:p>
        </w:tc>
      </w:tr>
      <w:tr w:rsidR="002B7D2D" w:rsidRPr="00AD1692" w:rsidTr="004D73FA">
        <w:trPr>
          <w:trHeight w:val="520"/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B7D2D" w:rsidRPr="004D73FA" w:rsidRDefault="002B7D2D" w:rsidP="00C835DA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Technologies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2B7D2D" w:rsidRDefault="002B7D2D" w:rsidP="7F05D423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Java, EJB3, RESTful, JBoss,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Maven, Ant, Oracle, Eclipse, Selenium, Cucumber, JUnit, Mockito, Javascript, JQuery, </w:t>
            </w:r>
          </w:p>
          <w:p w:rsidR="002B7D2D" w:rsidRPr="004D73FA" w:rsidRDefault="002B7D2D" w:rsidP="7F05D423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Angular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JS, Linux and awk programming,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 Hibernate, MS SQL, Liquidbase,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Android,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 Spring, JSP,JSF,Vaadin, PostgreSQL</w:t>
            </w:r>
          </w:p>
        </w:tc>
      </w:tr>
      <w:tr w:rsidR="002B7D2D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B7D2D" w:rsidRPr="004D73FA" w:rsidRDefault="002B7D2D" w:rsidP="00C835DA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eriod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2B7D2D" w:rsidRPr="004D73FA" w:rsidRDefault="002B7D2D" w:rsidP="00C835DA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1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/201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3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 - 12/2016  </w:t>
            </w:r>
          </w:p>
        </w:tc>
      </w:tr>
      <w:tr w:rsidR="002B7D2D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B7D2D" w:rsidRPr="004D73FA" w:rsidRDefault="002B7D2D" w:rsidP="00C835DA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2B7D2D" w:rsidRPr="00475A0E" w:rsidRDefault="002B7D2D" w:rsidP="007912A8">
            <w:pPr>
              <w:numPr>
                <w:ilvl w:val="0"/>
                <w:numId w:val="42"/>
              </w:numPr>
              <w:spacing w:after="240"/>
              <w:jc w:val="both"/>
              <w:rPr>
                <w:rFonts w:ascii="Arial" w:hAnsi="Arial" w:cs="Arial"/>
                <w:b/>
                <w:sz w:val="20"/>
              </w:rPr>
            </w:pPr>
            <w:r w:rsidRPr="00475A0E">
              <w:rPr>
                <w:rFonts w:ascii="Arial" w:hAnsi="Arial" w:cs="Arial"/>
                <w:b/>
                <w:sz w:val="20"/>
              </w:rPr>
              <w:t>development EJB3 and RESTful application</w:t>
            </w:r>
          </w:p>
          <w:p w:rsidR="002B7D2D" w:rsidRDefault="002B7D2D" w:rsidP="00E842EB">
            <w:pPr>
              <w:numPr>
                <w:ilvl w:val="0"/>
                <w:numId w:val="42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</w:t>
            </w:r>
            <w:r w:rsidRPr="002503B4">
              <w:rPr>
                <w:rFonts w:ascii="Arial" w:hAnsi="Arial" w:cs="Arial"/>
                <w:sz w:val="20"/>
              </w:rPr>
              <w:t>evelopment</w:t>
            </w:r>
            <w:r>
              <w:rPr>
                <w:rFonts w:ascii="Arial" w:hAnsi="Arial" w:cs="Arial"/>
                <w:sz w:val="20"/>
              </w:rPr>
              <w:t xml:space="preserve"> test application in Javascript, AngularJS and JQuery</w:t>
            </w:r>
          </w:p>
          <w:p w:rsidR="002B7D2D" w:rsidRDefault="002B7D2D" w:rsidP="00E842EB">
            <w:pPr>
              <w:numPr>
                <w:ilvl w:val="0"/>
                <w:numId w:val="42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update linux awk scripts</w:t>
            </w:r>
          </w:p>
          <w:p w:rsidR="002B7D2D" w:rsidRPr="002503B4" w:rsidRDefault="002B7D2D" w:rsidP="007912A8">
            <w:pPr>
              <w:numPr>
                <w:ilvl w:val="0"/>
                <w:numId w:val="42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write tests in Selenium and Cucumber</w:t>
            </w:r>
          </w:p>
          <w:p w:rsidR="002B7D2D" w:rsidRPr="002503B4" w:rsidRDefault="002B7D2D" w:rsidP="007912A8">
            <w:pPr>
              <w:numPr>
                <w:ilvl w:val="0"/>
                <w:numId w:val="42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fix errors in existing application</w:t>
            </w:r>
          </w:p>
          <w:p w:rsidR="002B7D2D" w:rsidRDefault="002B7D2D" w:rsidP="00F51F53">
            <w:pPr>
              <w:numPr>
                <w:ilvl w:val="0"/>
                <w:numId w:val="42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write backend in Spring and EJB3</w:t>
            </w:r>
          </w:p>
          <w:p w:rsidR="002B7D2D" w:rsidRDefault="002B7D2D" w:rsidP="00F51F53">
            <w:pPr>
              <w:numPr>
                <w:ilvl w:val="0"/>
                <w:numId w:val="42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write front-end in Vaadin, JSP and JSF</w:t>
            </w:r>
          </w:p>
          <w:p w:rsidR="002B7D2D" w:rsidRDefault="002B7D2D" w:rsidP="00F51F53">
            <w:pPr>
              <w:numPr>
                <w:ilvl w:val="0"/>
                <w:numId w:val="42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create database tables in PostgreSQL</w:t>
            </w:r>
          </w:p>
          <w:p w:rsidR="002B7D2D" w:rsidRDefault="002B7D2D" w:rsidP="00F51F53">
            <w:pPr>
              <w:numPr>
                <w:ilvl w:val="0"/>
                <w:numId w:val="42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write Android application</w:t>
            </w:r>
          </w:p>
          <w:p w:rsidR="002B7D2D" w:rsidRDefault="002B7D2D" w:rsidP="00F51F53">
            <w:pPr>
              <w:numPr>
                <w:ilvl w:val="0"/>
                <w:numId w:val="42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write JUnit tests</w:t>
            </w:r>
          </w:p>
          <w:p w:rsidR="002B7D2D" w:rsidRPr="002503B4" w:rsidRDefault="002B7D2D" w:rsidP="00F51F53">
            <w:pPr>
              <w:numPr>
                <w:ilvl w:val="0"/>
                <w:numId w:val="42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commit changes to code repositories GIT or SVN</w:t>
            </w:r>
          </w:p>
          <w:p w:rsidR="002B7D2D" w:rsidRPr="004D73FA" w:rsidRDefault="002B7D2D" w:rsidP="004D73FA">
            <w:pPr>
              <w:pStyle w:val="Odrky-pomlcka1"/>
              <w:tabs>
                <w:tab w:val="clear" w:pos="397"/>
              </w:tabs>
              <w:spacing w:before="0"/>
              <w:ind w:left="0" w:firstLine="0"/>
              <w:rPr>
                <w:rFonts w:ascii="Arial" w:hAnsi="Arial" w:cs="Arial"/>
                <w:lang w:val="en-GB"/>
              </w:rPr>
            </w:pPr>
          </w:p>
        </w:tc>
      </w:tr>
      <w:tr w:rsidR="002B7D2D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B7D2D" w:rsidRPr="004D73FA" w:rsidRDefault="002B7D2D" w:rsidP="00914D96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br/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Company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2B7D2D" w:rsidRPr="004D73FA" w:rsidRDefault="002B7D2D" w:rsidP="00914D96">
            <w:pPr>
              <w:rPr>
                <w:rFonts w:ascii="Arial" w:hAnsi="Arial" w:cs="Arial"/>
                <w:b/>
                <w:lang w:val="en-GB"/>
              </w:rPr>
            </w:pPr>
            <w:r>
              <w:rPr>
                <w:rFonts w:ascii="Arial" w:hAnsi="Arial" w:cs="Arial"/>
                <w:b/>
                <w:lang w:val="en-GB"/>
              </w:rPr>
              <w:t>INDRA</w:t>
            </w:r>
          </w:p>
        </w:tc>
      </w:tr>
      <w:tr w:rsidR="002B7D2D" w:rsidRPr="00AD1692" w:rsidTr="004D73FA">
        <w:trPr>
          <w:trHeight w:val="520"/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B7D2D" w:rsidRPr="004D73FA" w:rsidRDefault="002B7D2D" w:rsidP="00914D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Technologies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2B7D2D" w:rsidRPr="00E579AD" w:rsidRDefault="002B7D2D" w:rsidP="00914D96">
            <w:pPr>
              <w:rPr>
                <w:rFonts w:ascii="Arial" w:hAnsi="Arial" w:cs="Arial"/>
                <w:lang w:val="pt-BR"/>
              </w:rPr>
            </w:pPr>
            <w:r w:rsidRPr="00E579AD">
              <w:rPr>
                <w:rFonts w:ascii="Arial" w:hAnsi="Arial" w:cs="Arial"/>
                <w:sz w:val="20"/>
                <w:szCs w:val="20"/>
                <w:lang w:val="pt-BR"/>
              </w:rPr>
              <w:t xml:space="preserve">Java SE, </w:t>
            </w:r>
            <w:r>
              <w:rPr>
                <w:rFonts w:ascii="Arial" w:hAnsi="Arial" w:cs="Arial"/>
                <w:sz w:val="20"/>
                <w:szCs w:val="20"/>
                <w:lang w:val="pt-BR"/>
              </w:rPr>
              <w:t xml:space="preserve">Apache </w:t>
            </w:r>
            <w:r w:rsidRPr="00E579AD">
              <w:rPr>
                <w:rFonts w:ascii="Arial" w:hAnsi="Arial" w:cs="Arial"/>
                <w:sz w:val="20"/>
                <w:szCs w:val="20"/>
                <w:lang w:val="pt-BR"/>
              </w:rPr>
              <w:t>Axis,Ant, Eclipse,Oracle, Flex,</w:t>
            </w:r>
            <w:r w:rsidRPr="00E579AD">
              <w:rPr>
                <w:rFonts w:ascii="Arial" w:hAnsi="Arial" w:cs="Arial"/>
                <w:bCs/>
                <w:sz w:val="20"/>
                <w:lang w:val="pt-BR"/>
              </w:rPr>
              <w:t xml:space="preserve"> Laszlo, </w:t>
            </w:r>
            <w:r>
              <w:rPr>
                <w:rFonts w:ascii="Arial" w:hAnsi="Arial" w:cs="Arial"/>
                <w:bCs/>
                <w:sz w:val="20"/>
                <w:lang w:val="pt-BR"/>
              </w:rPr>
              <w:t>Servlet, JDBC, Liferay</w:t>
            </w:r>
          </w:p>
        </w:tc>
      </w:tr>
      <w:tr w:rsidR="002B7D2D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B7D2D" w:rsidRPr="004D73FA" w:rsidRDefault="002B7D2D" w:rsidP="00914D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eriod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2B7D2D" w:rsidRPr="004D73FA" w:rsidRDefault="002B7D2D" w:rsidP="00914D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5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/20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09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 -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12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/201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2</w:t>
            </w:r>
          </w:p>
        </w:tc>
      </w:tr>
      <w:tr w:rsidR="002B7D2D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B7D2D" w:rsidRPr="004D73FA" w:rsidRDefault="002B7D2D" w:rsidP="00914D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2B7D2D" w:rsidRPr="002503B4" w:rsidRDefault="002B7D2D" w:rsidP="00770E43">
            <w:pPr>
              <w:numPr>
                <w:ilvl w:val="0"/>
                <w:numId w:val="42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technical lead in Java enterprise application based on Liferay</w:t>
            </w:r>
          </w:p>
          <w:p w:rsidR="002B7D2D" w:rsidRPr="00475A0E" w:rsidRDefault="002B7D2D" w:rsidP="00770E43">
            <w:pPr>
              <w:numPr>
                <w:ilvl w:val="0"/>
                <w:numId w:val="42"/>
              </w:numPr>
              <w:spacing w:after="240"/>
              <w:jc w:val="both"/>
              <w:rPr>
                <w:rFonts w:ascii="Arial" w:hAnsi="Arial" w:cs="Arial"/>
                <w:b/>
                <w:sz w:val="20"/>
              </w:rPr>
            </w:pPr>
            <w:r w:rsidRPr="00475A0E">
              <w:rPr>
                <w:rFonts w:ascii="Arial" w:hAnsi="Arial" w:cs="Arial"/>
                <w:b/>
                <w:sz w:val="20"/>
              </w:rPr>
              <w:t>development Liferay application with MVC pattern as Servlet</w:t>
            </w:r>
          </w:p>
          <w:p w:rsidR="002B7D2D" w:rsidRPr="00F65335" w:rsidRDefault="002B7D2D" w:rsidP="00770E43">
            <w:pPr>
              <w:numPr>
                <w:ilvl w:val="0"/>
                <w:numId w:val="42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participate in database design in Oracle</w:t>
            </w:r>
          </w:p>
          <w:p w:rsidR="002B7D2D" w:rsidRPr="00475A0E" w:rsidRDefault="002B7D2D" w:rsidP="00B974B9">
            <w:pPr>
              <w:numPr>
                <w:ilvl w:val="0"/>
                <w:numId w:val="42"/>
              </w:numPr>
              <w:spacing w:after="240"/>
              <w:jc w:val="both"/>
              <w:rPr>
                <w:rFonts w:ascii="Arial" w:hAnsi="Arial" w:cs="Arial"/>
                <w:b/>
                <w:sz w:val="20"/>
              </w:rPr>
            </w:pPr>
            <w:r w:rsidRPr="00475A0E">
              <w:rPr>
                <w:rFonts w:ascii="Arial" w:hAnsi="Arial" w:cs="Arial"/>
                <w:b/>
                <w:sz w:val="20"/>
              </w:rPr>
              <w:t>knowledge transfer from Spain to Slovakia</w:t>
            </w:r>
          </w:p>
          <w:p w:rsidR="002B7D2D" w:rsidRPr="00475A0E" w:rsidRDefault="002B7D2D" w:rsidP="00B974B9">
            <w:pPr>
              <w:numPr>
                <w:ilvl w:val="0"/>
                <w:numId w:val="42"/>
              </w:numPr>
              <w:spacing w:after="240"/>
              <w:jc w:val="both"/>
              <w:rPr>
                <w:rFonts w:ascii="Arial" w:hAnsi="Arial" w:cs="Arial"/>
                <w:b/>
                <w:sz w:val="20"/>
              </w:rPr>
            </w:pPr>
            <w:r w:rsidRPr="00475A0E">
              <w:rPr>
                <w:rFonts w:ascii="Arial" w:hAnsi="Arial" w:cs="Arial"/>
                <w:b/>
                <w:sz w:val="20"/>
              </w:rPr>
              <w:t>lead development team</w:t>
            </w:r>
          </w:p>
          <w:p w:rsidR="002B7D2D" w:rsidRPr="002503B4" w:rsidRDefault="002B7D2D" w:rsidP="00B974B9">
            <w:pPr>
              <w:numPr>
                <w:ilvl w:val="0"/>
                <w:numId w:val="42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develop new features in Flex programming language</w:t>
            </w:r>
          </w:p>
          <w:p w:rsidR="002B7D2D" w:rsidRPr="002503B4" w:rsidRDefault="002B7D2D" w:rsidP="00B974B9">
            <w:pPr>
              <w:numPr>
                <w:ilvl w:val="0"/>
                <w:numId w:val="42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</w:t>
            </w:r>
            <w:r w:rsidRPr="002503B4">
              <w:rPr>
                <w:rFonts w:ascii="Arial" w:hAnsi="Arial" w:cs="Arial"/>
                <w:sz w:val="20"/>
              </w:rPr>
              <w:t xml:space="preserve">evelopment </w:t>
            </w:r>
            <w:r>
              <w:rPr>
                <w:rFonts w:ascii="Arial" w:hAnsi="Arial" w:cs="Arial"/>
                <w:sz w:val="20"/>
              </w:rPr>
              <w:t>backend parts in Java</w:t>
            </w:r>
          </w:p>
          <w:p w:rsidR="002B7D2D" w:rsidRPr="00475A0E" w:rsidRDefault="002B7D2D" w:rsidP="00B974B9">
            <w:pPr>
              <w:numPr>
                <w:ilvl w:val="0"/>
                <w:numId w:val="42"/>
              </w:numPr>
              <w:spacing w:after="240"/>
              <w:jc w:val="both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475A0E">
              <w:rPr>
                <w:b/>
                <w:lang w:val="en-GB"/>
              </w:rPr>
              <w:t>implement Apache Axis web services</w:t>
            </w:r>
          </w:p>
          <w:p w:rsidR="002B7D2D" w:rsidRPr="004D73FA" w:rsidRDefault="002B7D2D" w:rsidP="004D73FA">
            <w:pPr>
              <w:pStyle w:val="Odrky-pomlcka1"/>
              <w:tabs>
                <w:tab w:val="clear" w:pos="397"/>
              </w:tabs>
              <w:spacing w:before="0"/>
              <w:ind w:left="0" w:firstLine="0"/>
              <w:rPr>
                <w:rFonts w:ascii="Arial" w:hAnsi="Arial" w:cs="Arial"/>
                <w:lang w:val="en-GB"/>
              </w:rPr>
            </w:pPr>
          </w:p>
        </w:tc>
      </w:tr>
      <w:tr w:rsidR="002B7D2D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B7D2D" w:rsidRPr="004D73FA" w:rsidRDefault="002B7D2D" w:rsidP="00914D96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br/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Company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2B7D2D" w:rsidRPr="004D73FA" w:rsidRDefault="002B7D2D" w:rsidP="00914D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GB"/>
              </w:rPr>
              <w:t>Unicorn</w:t>
            </w:r>
          </w:p>
        </w:tc>
      </w:tr>
      <w:tr w:rsidR="002B7D2D" w:rsidRPr="00AD1692" w:rsidTr="004D73FA">
        <w:trPr>
          <w:trHeight w:val="520"/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B7D2D" w:rsidRPr="004D73FA" w:rsidRDefault="002B7D2D" w:rsidP="00914D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Technologies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2B7D2D" w:rsidRPr="004D73FA" w:rsidRDefault="002B7D2D" w:rsidP="00914D96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Java, Swing, Oracle, 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Eclipse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, ALBPM</w:t>
            </w:r>
          </w:p>
        </w:tc>
      </w:tr>
      <w:tr w:rsidR="002B7D2D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B7D2D" w:rsidRPr="004D73FA" w:rsidRDefault="002B7D2D" w:rsidP="00914D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eriod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2B7D2D" w:rsidRPr="004D73FA" w:rsidRDefault="002B7D2D" w:rsidP="00914D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11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/20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07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 -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4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/20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09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  </w:t>
            </w:r>
          </w:p>
        </w:tc>
      </w:tr>
      <w:tr w:rsidR="002B7D2D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B7D2D" w:rsidRPr="004D73FA" w:rsidRDefault="002B7D2D" w:rsidP="00914D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2B7D2D" w:rsidRDefault="002B7D2D" w:rsidP="001A585D">
            <w:pPr>
              <w:numPr>
                <w:ilvl w:val="0"/>
                <w:numId w:val="42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implement ALBPM and Java application for bank card service</w:t>
            </w:r>
          </w:p>
          <w:p w:rsidR="002B7D2D" w:rsidRPr="00833E15" w:rsidRDefault="002B7D2D" w:rsidP="001A585D">
            <w:pPr>
              <w:numPr>
                <w:ilvl w:val="0"/>
                <w:numId w:val="42"/>
              </w:numPr>
              <w:spacing w:after="240"/>
              <w:jc w:val="both"/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lang w:val="en-GB"/>
              </w:rPr>
              <w:t>implement Java Swing util application</w:t>
            </w:r>
          </w:p>
          <w:p w:rsidR="002B7D2D" w:rsidRDefault="002B7D2D" w:rsidP="00D17A89">
            <w:pPr>
              <w:numPr>
                <w:ilvl w:val="0"/>
                <w:numId w:val="42"/>
              </w:numPr>
              <w:spacing w:after="240"/>
              <w:jc w:val="both"/>
              <w:rPr>
                <w:lang w:val="en-GB"/>
              </w:rPr>
            </w:pPr>
            <w:r>
              <w:rPr>
                <w:lang w:val="en-GB"/>
              </w:rPr>
              <w:t>fix errors</w:t>
            </w:r>
          </w:p>
          <w:p w:rsidR="002B7D2D" w:rsidRPr="004D73FA" w:rsidRDefault="002B7D2D" w:rsidP="004D73FA">
            <w:pPr>
              <w:pStyle w:val="Odrky-pomlcka1"/>
              <w:tabs>
                <w:tab w:val="clear" w:pos="397"/>
              </w:tabs>
              <w:spacing w:before="0"/>
              <w:ind w:left="0" w:firstLine="0"/>
              <w:rPr>
                <w:rFonts w:ascii="Arial" w:hAnsi="Arial" w:cs="Arial"/>
                <w:lang w:val="en-GB"/>
              </w:rPr>
            </w:pPr>
          </w:p>
        </w:tc>
      </w:tr>
      <w:tr w:rsidR="002B7D2D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B7D2D" w:rsidRPr="004D73FA" w:rsidRDefault="002B7D2D" w:rsidP="00914D96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br/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Company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2B7D2D" w:rsidRPr="004D73FA" w:rsidRDefault="002B7D2D" w:rsidP="00914D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GB"/>
              </w:rPr>
              <w:t>Dynatech</w:t>
            </w:r>
          </w:p>
        </w:tc>
      </w:tr>
      <w:tr w:rsidR="002B7D2D" w:rsidRPr="00AD1692" w:rsidTr="004D73FA">
        <w:trPr>
          <w:trHeight w:val="520"/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B7D2D" w:rsidRPr="004D73FA" w:rsidRDefault="002B7D2D" w:rsidP="00914D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Technologies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2B7D2D" w:rsidRPr="004D73FA" w:rsidRDefault="002B7D2D" w:rsidP="00914D96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 Spring,JUnit,JDBC,AXIS,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Servlet, 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Cocoon, XML AXIS,J2SE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,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Oracle 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ESB,JSP,JSTL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,Swing, 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JDeveloper,Oracle </w:t>
            </w:r>
          </w:p>
        </w:tc>
      </w:tr>
      <w:tr w:rsidR="002B7D2D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B7D2D" w:rsidRPr="004D73FA" w:rsidRDefault="002B7D2D" w:rsidP="00914D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eriod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2B7D2D" w:rsidRPr="004D73FA" w:rsidRDefault="002B7D2D" w:rsidP="00914D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6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/20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06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 -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10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/20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07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  </w:t>
            </w:r>
          </w:p>
        </w:tc>
      </w:tr>
      <w:tr w:rsidR="002B7D2D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B7D2D" w:rsidRPr="004D73FA" w:rsidRDefault="002B7D2D" w:rsidP="00914D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2B7D2D" w:rsidRPr="00475A0E" w:rsidRDefault="002B7D2D" w:rsidP="00637FC7">
            <w:pPr>
              <w:numPr>
                <w:ilvl w:val="0"/>
                <w:numId w:val="42"/>
              </w:numPr>
              <w:spacing w:after="240"/>
              <w:jc w:val="both"/>
              <w:rPr>
                <w:rFonts w:ascii="Arial" w:hAnsi="Arial" w:cs="Arial"/>
                <w:b/>
                <w:sz w:val="20"/>
              </w:rPr>
            </w:pPr>
            <w:r w:rsidRPr="00475A0E">
              <w:rPr>
                <w:rFonts w:ascii="Arial" w:hAnsi="Arial" w:cs="Arial"/>
                <w:b/>
                <w:sz w:val="20"/>
              </w:rPr>
              <w:t>implement Java Swing application</w:t>
            </w:r>
          </w:p>
          <w:p w:rsidR="002B7D2D" w:rsidRPr="001D6DA6" w:rsidRDefault="002B7D2D" w:rsidP="00B27A16">
            <w:pPr>
              <w:numPr>
                <w:ilvl w:val="0"/>
                <w:numId w:val="42"/>
              </w:numPr>
              <w:spacing w:after="240"/>
              <w:jc w:val="both"/>
              <w:rPr>
                <w:lang w:val="en-GB"/>
              </w:rPr>
            </w:pPr>
            <w:r>
              <w:rPr>
                <w:rFonts w:ascii="Arial" w:hAnsi="Arial" w:cs="Arial"/>
                <w:sz w:val="20"/>
              </w:rPr>
              <w:t>porting web application from PHP to Java, JSP, JSTL and ESB</w:t>
            </w:r>
          </w:p>
          <w:p w:rsidR="002B7D2D" w:rsidRDefault="002B7D2D" w:rsidP="00B27A16">
            <w:pPr>
              <w:numPr>
                <w:ilvl w:val="0"/>
                <w:numId w:val="42"/>
              </w:numPr>
              <w:spacing w:after="240"/>
              <w:jc w:val="both"/>
              <w:rPr>
                <w:lang w:val="en-GB"/>
              </w:rPr>
            </w:pPr>
            <w:r>
              <w:rPr>
                <w:lang w:val="en-GB"/>
              </w:rPr>
              <w:t>porting database model</w:t>
            </w:r>
          </w:p>
          <w:p w:rsidR="002B7D2D" w:rsidRPr="00A763B3" w:rsidRDefault="002B7D2D" w:rsidP="00B27A16">
            <w:pPr>
              <w:numPr>
                <w:ilvl w:val="0"/>
                <w:numId w:val="42"/>
              </w:numPr>
              <w:spacing w:after="240"/>
              <w:jc w:val="both"/>
              <w:rPr>
                <w:lang w:val="en-GB"/>
              </w:rPr>
            </w:pPr>
            <w:r>
              <w:rPr>
                <w:rFonts w:ascii="Arial" w:hAnsi="Arial" w:cs="Arial"/>
                <w:sz w:val="20"/>
              </w:rPr>
              <w:t>implement web application in Cocoon application</w:t>
            </w:r>
          </w:p>
          <w:p w:rsidR="002B7D2D" w:rsidRPr="002D1A49" w:rsidRDefault="002B7D2D" w:rsidP="00B27A16">
            <w:pPr>
              <w:numPr>
                <w:ilvl w:val="0"/>
                <w:numId w:val="42"/>
              </w:numPr>
              <w:spacing w:after="240"/>
              <w:jc w:val="both"/>
              <w:rPr>
                <w:lang w:val="en-GB"/>
              </w:rPr>
            </w:pPr>
            <w:r>
              <w:rPr>
                <w:rFonts w:ascii="Arial" w:hAnsi="Arial" w:cs="Arial"/>
                <w:sz w:val="20"/>
              </w:rPr>
              <w:t xml:space="preserve">implement proxy pattern application with Servlet </w:t>
            </w:r>
          </w:p>
          <w:p w:rsidR="002B7D2D" w:rsidRDefault="002B7D2D" w:rsidP="00B27A16">
            <w:pPr>
              <w:numPr>
                <w:ilvl w:val="0"/>
                <w:numId w:val="42"/>
              </w:numPr>
              <w:spacing w:after="240"/>
              <w:jc w:val="both"/>
              <w:rPr>
                <w:lang w:val="en-GB"/>
              </w:rPr>
            </w:pPr>
            <w:r>
              <w:rPr>
                <w:lang w:val="en-GB"/>
              </w:rPr>
              <w:t>implement web service and JBDC connectors with Servlet</w:t>
            </w:r>
          </w:p>
          <w:p w:rsidR="002B7D2D" w:rsidRPr="001D6DA6" w:rsidRDefault="002B7D2D" w:rsidP="00B27A16">
            <w:pPr>
              <w:numPr>
                <w:ilvl w:val="0"/>
                <w:numId w:val="42"/>
              </w:numPr>
              <w:spacing w:after="240"/>
              <w:jc w:val="both"/>
              <w:rPr>
                <w:lang w:val="en-GB"/>
              </w:rPr>
            </w:pPr>
            <w:r>
              <w:rPr>
                <w:lang w:val="en-GB"/>
              </w:rPr>
              <w:t>deploy and test application in client side</w:t>
            </w:r>
          </w:p>
          <w:p w:rsidR="002B7D2D" w:rsidRPr="00A763B3" w:rsidRDefault="002B7D2D" w:rsidP="00B27A16">
            <w:pPr>
              <w:numPr>
                <w:ilvl w:val="0"/>
                <w:numId w:val="42"/>
              </w:numPr>
              <w:spacing w:after="240"/>
              <w:jc w:val="both"/>
              <w:rPr>
                <w:lang w:val="en-GB"/>
              </w:rPr>
            </w:pPr>
            <w:r>
              <w:rPr>
                <w:rFonts w:ascii="Arial" w:hAnsi="Arial" w:cs="Arial"/>
                <w:sz w:val="20"/>
              </w:rPr>
              <w:t>implement backend parts of Spring applications</w:t>
            </w:r>
          </w:p>
          <w:p w:rsidR="002B7D2D" w:rsidRDefault="002B7D2D" w:rsidP="00B27A16">
            <w:pPr>
              <w:numPr>
                <w:ilvl w:val="0"/>
                <w:numId w:val="42"/>
              </w:numPr>
              <w:spacing w:after="240"/>
              <w:jc w:val="both"/>
              <w:rPr>
                <w:lang w:val="en-GB"/>
              </w:rPr>
            </w:pPr>
            <w:r>
              <w:rPr>
                <w:lang w:val="en-GB"/>
              </w:rPr>
              <w:t>implement JDBC connectors</w:t>
            </w:r>
          </w:p>
          <w:p w:rsidR="002B7D2D" w:rsidRPr="00396674" w:rsidRDefault="002B7D2D" w:rsidP="00B27A16">
            <w:pPr>
              <w:numPr>
                <w:ilvl w:val="0"/>
                <w:numId w:val="42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lang w:val="en-GB"/>
              </w:rPr>
              <w:t>implement Apache Axis web services</w:t>
            </w:r>
          </w:p>
        </w:tc>
      </w:tr>
      <w:tr w:rsidR="002B7D2D" w:rsidRPr="00937763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B7D2D" w:rsidRPr="004D73FA" w:rsidRDefault="002B7D2D" w:rsidP="00914D96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br/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Company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2B7D2D" w:rsidRPr="004D73FA" w:rsidRDefault="002B7D2D" w:rsidP="00914D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GB"/>
              </w:rPr>
              <w:t>ANF DATA</w:t>
            </w:r>
          </w:p>
        </w:tc>
      </w:tr>
      <w:tr w:rsidR="002B7D2D" w:rsidRPr="00AD1692" w:rsidTr="004D73FA">
        <w:trPr>
          <w:trHeight w:val="520"/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B7D2D" w:rsidRPr="004D73FA" w:rsidRDefault="002B7D2D" w:rsidP="00914D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Technologies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2B7D2D" w:rsidRPr="004D73FA" w:rsidRDefault="002B7D2D" w:rsidP="002D56AD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 language, JTAG debugger, Clear Case</w:t>
            </w:r>
          </w:p>
        </w:tc>
      </w:tr>
      <w:tr w:rsidR="002B7D2D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B7D2D" w:rsidRPr="004D73FA" w:rsidRDefault="002B7D2D" w:rsidP="00914D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eriod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2B7D2D" w:rsidRPr="004D73FA" w:rsidRDefault="002B7D2D" w:rsidP="00914D96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0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8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/20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05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 -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5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/20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06</w:t>
            </w:r>
          </w:p>
        </w:tc>
      </w:tr>
      <w:tr w:rsidR="002B7D2D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B7D2D" w:rsidRPr="004D73FA" w:rsidRDefault="002B7D2D" w:rsidP="00914D96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2B7D2D" w:rsidRDefault="002B7D2D" w:rsidP="00C6313C">
            <w:pPr>
              <w:numPr>
                <w:ilvl w:val="0"/>
                <w:numId w:val="42"/>
              </w:numPr>
              <w:spacing w:after="24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implement new features in embedded device in C language</w:t>
            </w:r>
          </w:p>
          <w:p w:rsidR="002B7D2D" w:rsidRDefault="002B7D2D" w:rsidP="00C6313C">
            <w:pPr>
              <w:numPr>
                <w:ilvl w:val="0"/>
                <w:numId w:val="42"/>
              </w:numPr>
              <w:spacing w:after="240"/>
              <w:jc w:val="both"/>
              <w:rPr>
                <w:lang w:val="en-GB"/>
              </w:rPr>
            </w:pPr>
            <w:r>
              <w:rPr>
                <w:lang w:val="en-GB"/>
              </w:rPr>
              <w:t>fix errors</w:t>
            </w:r>
          </w:p>
          <w:p w:rsidR="002B7D2D" w:rsidRPr="004D73FA" w:rsidRDefault="002B7D2D" w:rsidP="004D73FA">
            <w:pPr>
              <w:pStyle w:val="Odrky-pomlcka1"/>
              <w:tabs>
                <w:tab w:val="clear" w:pos="397"/>
              </w:tabs>
              <w:spacing w:before="0"/>
              <w:ind w:left="0" w:firstLine="0"/>
              <w:rPr>
                <w:rFonts w:ascii="Arial" w:hAnsi="Arial" w:cs="Arial"/>
                <w:lang w:val="en-GB"/>
              </w:rPr>
            </w:pPr>
          </w:p>
        </w:tc>
      </w:tr>
      <w:tr w:rsidR="002B7D2D" w:rsidRPr="00937763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B7D2D" w:rsidRPr="004D73FA" w:rsidRDefault="002B7D2D" w:rsidP="007705BF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br/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Company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2B7D2D" w:rsidRPr="004D73FA" w:rsidRDefault="002B7D2D" w:rsidP="007705BF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n-GB"/>
              </w:rPr>
              <w:t>Polovodice</w:t>
            </w:r>
          </w:p>
        </w:tc>
      </w:tr>
      <w:tr w:rsidR="002B7D2D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B7D2D" w:rsidRPr="004D73FA" w:rsidRDefault="002B7D2D" w:rsidP="007705BF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Technologies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2B7D2D" w:rsidRPr="004D73FA" w:rsidRDefault="002B7D2D" w:rsidP="00B33ADA">
            <w:pPr>
              <w:rPr>
                <w:rFonts w:ascii="Arial" w:hAnsi="Arial" w:cs="Arial"/>
                <w:lang w:val="en-GB"/>
              </w:rPr>
            </w:pP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MFC,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>C/C++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 xml:space="preserve">,MS Visual Studio, Mysql,Servlet,JDBC, 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assembly, 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Tomcat</w:t>
            </w:r>
            <w:r>
              <w:rPr>
                <w:rFonts w:ascii="Arial" w:hAnsi="Arial" w:cs="Arial"/>
                <w:sz w:val="20"/>
                <w:szCs w:val="20"/>
                <w:lang w:val="en-GB"/>
              </w:rPr>
              <w:t xml:space="preserve">, serial port RS232, GPIB,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SCPI commands</w:t>
            </w:r>
          </w:p>
        </w:tc>
      </w:tr>
      <w:tr w:rsidR="002B7D2D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B7D2D" w:rsidRPr="004D73FA" w:rsidRDefault="002B7D2D" w:rsidP="007705BF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eriod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2B7D2D" w:rsidRPr="004D73FA" w:rsidRDefault="002B7D2D" w:rsidP="008577DA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05/2003 – 07/2005</w:t>
            </w:r>
          </w:p>
        </w:tc>
      </w:tr>
      <w:tr w:rsidR="002B7D2D" w:rsidRPr="00AD1692" w:rsidTr="004D73FA">
        <w:trPr>
          <w:jc w:val="center"/>
        </w:trPr>
        <w:tc>
          <w:tcPr>
            <w:tcW w:w="2183" w:type="dxa"/>
            <w:tcMar>
              <w:top w:w="68" w:type="dxa"/>
              <w:bottom w:w="68" w:type="dxa"/>
            </w:tcMar>
            <w:vAlign w:val="center"/>
          </w:tcPr>
          <w:p w:rsidR="002B7D2D" w:rsidRPr="004D73FA" w:rsidRDefault="002B7D2D" w:rsidP="007705BF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6174" w:type="dxa"/>
            <w:gridSpan w:val="2"/>
            <w:tcMar>
              <w:top w:w="68" w:type="dxa"/>
              <w:bottom w:w="68" w:type="dxa"/>
            </w:tcMar>
            <w:vAlign w:val="center"/>
          </w:tcPr>
          <w:p w:rsidR="002B7D2D" w:rsidRPr="009F124B" w:rsidRDefault="002B7D2D" w:rsidP="009667D0">
            <w:pPr>
              <w:numPr>
                <w:ilvl w:val="0"/>
                <w:numId w:val="42"/>
              </w:numPr>
              <w:spacing w:after="240"/>
              <w:jc w:val="both"/>
              <w:rPr>
                <w:lang w:val="en-GB"/>
              </w:rPr>
            </w:pPr>
            <w:r>
              <w:rPr>
                <w:rFonts w:ascii="Arial" w:hAnsi="Arial" w:cs="Arial"/>
                <w:sz w:val="20"/>
              </w:rPr>
              <w:t>implement desktop C++/MFC application</w:t>
            </w:r>
          </w:p>
          <w:p w:rsidR="002B7D2D" w:rsidRDefault="002B7D2D" w:rsidP="009F124B">
            <w:pPr>
              <w:numPr>
                <w:ilvl w:val="0"/>
                <w:numId w:val="42"/>
              </w:numPr>
              <w:spacing w:after="240"/>
              <w:jc w:val="both"/>
              <w:rPr>
                <w:lang w:val="en-GB"/>
              </w:rPr>
            </w:pPr>
            <w:r>
              <w:rPr>
                <w:lang w:val="en-GB"/>
              </w:rPr>
              <w:t>implement Java web application, backed and frontend part</w:t>
            </w:r>
          </w:p>
          <w:p w:rsidR="002B7D2D" w:rsidRDefault="002B7D2D" w:rsidP="00BF24A1">
            <w:pPr>
              <w:numPr>
                <w:ilvl w:val="0"/>
                <w:numId w:val="42"/>
              </w:numPr>
              <w:spacing w:after="240"/>
              <w:jc w:val="both"/>
              <w:rPr>
                <w:lang w:val="en-GB"/>
              </w:rPr>
            </w:pPr>
            <w:r>
              <w:rPr>
                <w:lang w:val="en-GB"/>
              </w:rPr>
              <w:t>implement assembly application comunicated with serial port RS232 and external hardware</w:t>
            </w:r>
          </w:p>
          <w:p w:rsidR="002B7D2D" w:rsidRPr="004D73FA" w:rsidRDefault="002B7D2D" w:rsidP="009F124B">
            <w:pPr>
              <w:numPr>
                <w:ilvl w:val="0"/>
                <w:numId w:val="42"/>
              </w:numPr>
              <w:spacing w:after="240"/>
              <w:jc w:val="both"/>
              <w:rPr>
                <w:rFonts w:ascii="Arial" w:hAnsi="Arial" w:cs="Arial"/>
                <w:lang w:val="en-GB"/>
              </w:rPr>
            </w:pPr>
            <w:r>
              <w:rPr>
                <w:lang w:val="en-GB"/>
              </w:rPr>
              <w:t>implement comunication in GPIB by SCPI commands with external measure device</w:t>
            </w:r>
          </w:p>
        </w:tc>
      </w:tr>
      <w:tr w:rsidR="002B7D2D" w:rsidRPr="00AD1692" w:rsidTr="004D73FA">
        <w:trPr>
          <w:jc w:val="center"/>
        </w:trPr>
        <w:tc>
          <w:tcPr>
            <w:tcW w:w="2195" w:type="dxa"/>
            <w:gridSpan w:val="2"/>
            <w:tcMar>
              <w:top w:w="68" w:type="dxa"/>
              <w:bottom w:w="68" w:type="dxa"/>
            </w:tcMar>
            <w:vAlign w:val="center"/>
          </w:tcPr>
          <w:p w:rsidR="002B7D2D" w:rsidRPr="004D73FA" w:rsidRDefault="002B7D2D" w:rsidP="00E36F8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Company</w:t>
            </w:r>
          </w:p>
        </w:tc>
        <w:tc>
          <w:tcPr>
            <w:tcW w:w="6162" w:type="dxa"/>
            <w:tcMar>
              <w:top w:w="68" w:type="dxa"/>
              <w:bottom w:w="68" w:type="dxa"/>
            </w:tcMar>
            <w:vAlign w:val="center"/>
          </w:tcPr>
          <w:p w:rsidR="002B7D2D" w:rsidRPr="004D73FA" w:rsidRDefault="002B7D2D" w:rsidP="00E36F8C">
            <w:pPr>
              <w:rPr>
                <w:rFonts w:ascii="Arial" w:hAnsi="Arial" w:cs="Arial"/>
                <w:b/>
                <w:sz w:val="28"/>
                <w:szCs w:val="28"/>
                <w:lang w:val="en-GB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en-GB"/>
              </w:rPr>
              <w:t>BEZ Transformatory</w:t>
            </w:r>
          </w:p>
        </w:tc>
      </w:tr>
      <w:tr w:rsidR="002B7D2D" w:rsidRPr="00AD1692" w:rsidTr="004D73FA">
        <w:trPr>
          <w:jc w:val="center"/>
        </w:trPr>
        <w:tc>
          <w:tcPr>
            <w:tcW w:w="2195" w:type="dxa"/>
            <w:gridSpan w:val="2"/>
            <w:tcMar>
              <w:top w:w="68" w:type="dxa"/>
              <w:bottom w:w="68" w:type="dxa"/>
            </w:tcMar>
            <w:vAlign w:val="center"/>
          </w:tcPr>
          <w:p w:rsidR="002B7D2D" w:rsidRPr="004D73FA" w:rsidRDefault="002B7D2D" w:rsidP="00E36F8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Technologies</w:t>
            </w:r>
          </w:p>
        </w:tc>
        <w:tc>
          <w:tcPr>
            <w:tcW w:w="6162" w:type="dxa"/>
            <w:tcMar>
              <w:top w:w="68" w:type="dxa"/>
              <w:bottom w:w="68" w:type="dxa"/>
            </w:tcMar>
            <w:vAlign w:val="center"/>
          </w:tcPr>
          <w:p w:rsidR="002B7D2D" w:rsidRPr="004D73FA" w:rsidRDefault="002B7D2D" w:rsidP="00967AAA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Visual Basic, VBA</w:t>
            </w:r>
          </w:p>
        </w:tc>
      </w:tr>
      <w:tr w:rsidR="002B7D2D" w:rsidRPr="00AD1692" w:rsidTr="004D73FA">
        <w:trPr>
          <w:jc w:val="center"/>
        </w:trPr>
        <w:tc>
          <w:tcPr>
            <w:tcW w:w="2195" w:type="dxa"/>
            <w:gridSpan w:val="2"/>
            <w:tcMar>
              <w:top w:w="68" w:type="dxa"/>
              <w:bottom w:w="68" w:type="dxa"/>
            </w:tcMar>
            <w:vAlign w:val="center"/>
          </w:tcPr>
          <w:p w:rsidR="002B7D2D" w:rsidRPr="004D73FA" w:rsidRDefault="002B7D2D" w:rsidP="00E36F8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P</w:t>
            </w:r>
            <w:r w:rsidRPr="004D73FA">
              <w:rPr>
                <w:rFonts w:ascii="Arial" w:hAnsi="Arial" w:cs="Arial"/>
                <w:sz w:val="20"/>
                <w:szCs w:val="20"/>
                <w:lang w:val="en-GB"/>
              </w:rPr>
              <w:t>eriod</w:t>
            </w:r>
          </w:p>
        </w:tc>
        <w:tc>
          <w:tcPr>
            <w:tcW w:w="6162" w:type="dxa"/>
            <w:tcMar>
              <w:top w:w="68" w:type="dxa"/>
              <w:bottom w:w="68" w:type="dxa"/>
            </w:tcMar>
            <w:vAlign w:val="center"/>
          </w:tcPr>
          <w:p w:rsidR="002B7D2D" w:rsidRPr="004D73FA" w:rsidRDefault="002B7D2D" w:rsidP="00E36F8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05/1999 – 08/2001</w:t>
            </w:r>
          </w:p>
        </w:tc>
      </w:tr>
      <w:tr w:rsidR="002B7D2D" w:rsidRPr="00AD1692" w:rsidTr="004D73FA">
        <w:trPr>
          <w:jc w:val="center"/>
        </w:trPr>
        <w:tc>
          <w:tcPr>
            <w:tcW w:w="2195" w:type="dxa"/>
            <w:gridSpan w:val="2"/>
            <w:tcMar>
              <w:top w:w="68" w:type="dxa"/>
              <w:bottom w:w="68" w:type="dxa"/>
            </w:tcMar>
            <w:vAlign w:val="center"/>
          </w:tcPr>
          <w:p w:rsidR="002B7D2D" w:rsidRPr="004D73FA" w:rsidRDefault="002B7D2D" w:rsidP="00E36F8C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  <w:lang w:val="en-GB"/>
              </w:rPr>
              <w:t>Responsibilities</w:t>
            </w:r>
          </w:p>
        </w:tc>
        <w:tc>
          <w:tcPr>
            <w:tcW w:w="6162" w:type="dxa"/>
            <w:tcMar>
              <w:top w:w="68" w:type="dxa"/>
              <w:bottom w:w="68" w:type="dxa"/>
            </w:tcMar>
            <w:vAlign w:val="center"/>
          </w:tcPr>
          <w:p w:rsidR="002B7D2D" w:rsidRPr="004D73FA" w:rsidRDefault="002B7D2D" w:rsidP="00DC1BFD">
            <w:pPr>
              <w:numPr>
                <w:ilvl w:val="0"/>
                <w:numId w:val="43"/>
              </w:numPr>
              <w:spacing w:after="240"/>
              <w:jc w:val="both"/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sz w:val="20"/>
              </w:rPr>
              <w:t>implement Visual Basic application</w:t>
            </w:r>
          </w:p>
        </w:tc>
      </w:tr>
    </w:tbl>
    <w:p w:rsidR="002B7D2D" w:rsidRPr="00AD1692" w:rsidRDefault="002B7D2D" w:rsidP="00EF2FB4">
      <w:pPr>
        <w:rPr>
          <w:rFonts w:ascii="Arial" w:hAnsi="Arial" w:cs="Arial"/>
          <w:lang w:val="en-GB"/>
        </w:rPr>
      </w:pPr>
    </w:p>
    <w:p w:rsidR="002B7D2D" w:rsidRPr="00AD1692" w:rsidRDefault="002B7D2D" w:rsidP="00962FB2">
      <w:pPr>
        <w:pStyle w:val="Header"/>
        <w:tabs>
          <w:tab w:val="clear" w:pos="4536"/>
          <w:tab w:val="clear" w:pos="9072"/>
        </w:tabs>
        <w:rPr>
          <w:rFonts w:ascii="Arial" w:hAnsi="Arial" w:cs="Arial"/>
          <w:lang w:val="en-GB"/>
        </w:rPr>
      </w:pPr>
    </w:p>
    <w:p w:rsidR="002B7D2D" w:rsidRPr="00AD1692" w:rsidRDefault="002B7D2D">
      <w:pPr>
        <w:rPr>
          <w:rFonts w:ascii="Arial" w:hAnsi="Arial" w:cs="Arial"/>
          <w:lang w:val="en-GB"/>
        </w:rPr>
      </w:pPr>
    </w:p>
    <w:p w:rsidR="002B7D2D" w:rsidRPr="00AD1692" w:rsidRDefault="002B7D2D">
      <w:pPr>
        <w:pStyle w:val="Header"/>
        <w:tabs>
          <w:tab w:val="clear" w:pos="4536"/>
          <w:tab w:val="clear" w:pos="9072"/>
        </w:tabs>
        <w:rPr>
          <w:rFonts w:ascii="Arial" w:hAnsi="Arial" w:cs="Arial"/>
          <w:lang w:val="en-GB"/>
        </w:rPr>
      </w:pPr>
    </w:p>
    <w:sectPr w:rsidR="002B7D2D" w:rsidRPr="00AD1692" w:rsidSect="009E1DBB">
      <w:headerReference w:type="default" r:id="rId9"/>
      <w:footerReference w:type="default" r:id="rId10"/>
      <w:pgSz w:w="11906" w:h="16838" w:code="9"/>
      <w:pgMar w:top="1440" w:right="1701" w:bottom="1440" w:left="1985" w:header="1021" w:footer="113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7D2D" w:rsidRDefault="002B7D2D">
      <w:r>
        <w:separator/>
      </w:r>
    </w:p>
  </w:endnote>
  <w:endnote w:type="continuationSeparator" w:id="0">
    <w:p w:rsidR="002B7D2D" w:rsidRDefault="002B7D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ayout w:type="fixed"/>
      <w:tblLook w:val="00A0"/>
    </w:tblPr>
    <w:tblGrid>
      <w:gridCol w:w="2632"/>
      <w:gridCol w:w="2740"/>
      <w:gridCol w:w="2740"/>
    </w:tblGrid>
    <w:tr w:rsidR="002B7D2D" w:rsidTr="06D9A613">
      <w:tc>
        <w:tcPr>
          <w:tcW w:w="2740" w:type="dxa"/>
        </w:tcPr>
        <w:p w:rsidR="002B7D2D" w:rsidRDefault="002B7D2D" w:rsidP="06D9A613">
          <w:pPr>
            <w:pStyle w:val="Header"/>
            <w:ind w:left="-115"/>
          </w:pPr>
        </w:p>
      </w:tc>
      <w:tc>
        <w:tcPr>
          <w:tcW w:w="2740" w:type="dxa"/>
        </w:tcPr>
        <w:p w:rsidR="002B7D2D" w:rsidRDefault="002B7D2D" w:rsidP="06D9A613">
          <w:pPr>
            <w:pStyle w:val="Header"/>
            <w:jc w:val="center"/>
          </w:pPr>
        </w:p>
      </w:tc>
      <w:tc>
        <w:tcPr>
          <w:tcW w:w="2740" w:type="dxa"/>
        </w:tcPr>
        <w:p w:rsidR="002B7D2D" w:rsidRDefault="002B7D2D" w:rsidP="06D9A613">
          <w:pPr>
            <w:pStyle w:val="Header"/>
            <w:ind w:right="-115"/>
            <w:jc w:val="right"/>
          </w:pPr>
        </w:p>
      </w:tc>
    </w:tr>
  </w:tbl>
  <w:p w:rsidR="002B7D2D" w:rsidRDefault="002B7D2D" w:rsidP="06D9A61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7D2D" w:rsidRDefault="002B7D2D">
      <w:r>
        <w:separator/>
      </w:r>
    </w:p>
  </w:footnote>
  <w:footnote w:type="continuationSeparator" w:id="0">
    <w:p w:rsidR="002B7D2D" w:rsidRDefault="002B7D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7D2D" w:rsidRDefault="002B7D2D">
    <w:pPr>
      <w:pStyle w:val="Header"/>
    </w:pPr>
  </w:p>
  <w:p w:rsidR="002B7D2D" w:rsidRDefault="002B7D2D">
    <w:pPr>
      <w:pStyle w:val="Header"/>
    </w:pPr>
  </w:p>
  <w:p w:rsidR="002B7D2D" w:rsidRDefault="002B7D2D">
    <w:pPr>
      <w:pStyle w:val="Header"/>
    </w:pPr>
  </w:p>
  <w:p w:rsidR="002B7D2D" w:rsidRDefault="002B7D2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multilevel"/>
    <w:tmpl w:val="C092349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Times New Roman" w:hAnsi="Times New Roman" w:hint="default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>
    <w:nsid w:val="19E059C6"/>
    <w:multiLevelType w:val="hybridMultilevel"/>
    <w:tmpl w:val="ACE69B1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CAE180E"/>
    <w:multiLevelType w:val="hybridMultilevel"/>
    <w:tmpl w:val="F3DCD126"/>
    <w:lvl w:ilvl="0" w:tplc="607AB2B0">
      <w:start w:val="1"/>
      <w:numFmt w:val="bullet"/>
      <w:lvlText w:val=""/>
      <w:lvlJc w:val="left"/>
      <w:pPr>
        <w:tabs>
          <w:tab w:val="num" w:pos="0"/>
        </w:tabs>
        <w:ind w:left="283" w:hanging="283"/>
      </w:pPr>
      <w:rPr>
        <w:rFonts w:ascii="Symbol" w:hAnsi="Symbol" w:hint="default"/>
        <w:color w:val="auto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F183C39"/>
    <w:multiLevelType w:val="multilevel"/>
    <w:tmpl w:val="5EF8CBC4"/>
    <w:lvl w:ilvl="0">
      <w:start w:val="1"/>
      <w:numFmt w:val="bullet"/>
      <w:pStyle w:val="Vietas1"/>
      <w:lvlText w:val="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4">
    <w:nsid w:val="401A5786"/>
    <w:multiLevelType w:val="hybridMultilevel"/>
    <w:tmpl w:val="D87478D6"/>
    <w:lvl w:ilvl="0" w:tplc="607AB2B0">
      <w:start w:val="1"/>
      <w:numFmt w:val="bullet"/>
      <w:lvlText w:val=""/>
      <w:lvlJc w:val="left"/>
      <w:pPr>
        <w:tabs>
          <w:tab w:val="num" w:pos="0"/>
        </w:tabs>
        <w:ind w:left="283" w:hanging="283"/>
      </w:pPr>
      <w:rPr>
        <w:rFonts w:ascii="Symbol" w:hAnsi="Symbol" w:hint="default"/>
        <w:color w:val="auto"/>
        <w:sz w:val="24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3DA6E0F"/>
    <w:multiLevelType w:val="hybridMultilevel"/>
    <w:tmpl w:val="55A87ECC"/>
    <w:lvl w:ilvl="0" w:tplc="FFFFFFFF">
      <w:start w:val="2"/>
      <w:numFmt w:val="upperLetter"/>
      <w:pStyle w:val="ListBullet2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FFFFFFFF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FFFFFFF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FFFFFFFF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FFFFFFFF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FFFFFFF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FFFFFFFF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FFFFFFFF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6">
    <w:nsid w:val="66C5618E"/>
    <w:multiLevelType w:val="multilevel"/>
    <w:tmpl w:val="D4240C6A"/>
    <w:lvl w:ilvl="0">
      <w:start w:val="1"/>
      <w:numFmt w:val="bullet"/>
      <w:pStyle w:val="normal-odrka"/>
      <w:lvlText w:val="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color w:val="auto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7">
    <w:nsid w:val="706118C2"/>
    <w:multiLevelType w:val="multilevel"/>
    <w:tmpl w:val="BC00BF4E"/>
    <w:lvl w:ilvl="0">
      <w:numFmt w:val="bullet"/>
      <w:pStyle w:val="Odrky-pomlcka"/>
      <w:lvlText w:val="-"/>
      <w:lvlJc w:val="left"/>
      <w:pPr>
        <w:tabs>
          <w:tab w:val="num" w:pos="1494"/>
        </w:tabs>
        <w:ind w:left="1474" w:hanging="340"/>
      </w:pPr>
      <w:rPr>
        <w:rFonts w:ascii="Times New Roman" w:hAnsi="Times New Roman" w:hint="default"/>
        <w:b w:val="0"/>
        <w:i w:val="0"/>
        <w:color w:val="auto"/>
        <w:sz w:val="20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6"/>
  </w:num>
  <w:num w:numId="38">
    <w:abstractNumId w:val="3"/>
  </w:num>
  <w:num w:numId="39">
    <w:abstractNumId w:val="5"/>
  </w:num>
  <w:num w:numId="40">
    <w:abstractNumId w:val="7"/>
  </w:num>
  <w:num w:numId="41">
    <w:abstractNumId w:val="1"/>
  </w:num>
  <w:num w:numId="42">
    <w:abstractNumId w:val="4"/>
  </w:num>
  <w:num w:numId="43">
    <w:abstractNumId w:val="2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hyphenationZone w:val="425"/>
  <w:doNotHyphenateCap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80B3B"/>
    <w:rsid w:val="00003A58"/>
    <w:rsid w:val="00006DAF"/>
    <w:rsid w:val="000122B4"/>
    <w:rsid w:val="00012D13"/>
    <w:rsid w:val="00027219"/>
    <w:rsid w:val="00035841"/>
    <w:rsid w:val="0004158E"/>
    <w:rsid w:val="00041CB3"/>
    <w:rsid w:val="000576D5"/>
    <w:rsid w:val="00067F24"/>
    <w:rsid w:val="00072499"/>
    <w:rsid w:val="00072F7D"/>
    <w:rsid w:val="00075C64"/>
    <w:rsid w:val="000826D3"/>
    <w:rsid w:val="00090D84"/>
    <w:rsid w:val="000A07C2"/>
    <w:rsid w:val="000A1D4E"/>
    <w:rsid w:val="000A3EDE"/>
    <w:rsid w:val="000B57E0"/>
    <w:rsid w:val="000C17C9"/>
    <w:rsid w:val="000C33B0"/>
    <w:rsid w:val="000C672E"/>
    <w:rsid w:val="000D31B7"/>
    <w:rsid w:val="000E12F7"/>
    <w:rsid w:val="000E5DD0"/>
    <w:rsid w:val="000E74B6"/>
    <w:rsid w:val="000F3DBC"/>
    <w:rsid w:val="00100BF1"/>
    <w:rsid w:val="0011341D"/>
    <w:rsid w:val="00113D4D"/>
    <w:rsid w:val="0011634E"/>
    <w:rsid w:val="001249ED"/>
    <w:rsid w:val="00133C4A"/>
    <w:rsid w:val="00134FFA"/>
    <w:rsid w:val="00142C0A"/>
    <w:rsid w:val="00146E42"/>
    <w:rsid w:val="001474DC"/>
    <w:rsid w:val="00165824"/>
    <w:rsid w:val="00165F84"/>
    <w:rsid w:val="001756DF"/>
    <w:rsid w:val="001851FD"/>
    <w:rsid w:val="00187DE0"/>
    <w:rsid w:val="00187ECF"/>
    <w:rsid w:val="001902A1"/>
    <w:rsid w:val="00190937"/>
    <w:rsid w:val="001911B3"/>
    <w:rsid w:val="001960F4"/>
    <w:rsid w:val="0019757D"/>
    <w:rsid w:val="00197A92"/>
    <w:rsid w:val="001A32D0"/>
    <w:rsid w:val="001A585D"/>
    <w:rsid w:val="001A6238"/>
    <w:rsid w:val="001B00EE"/>
    <w:rsid w:val="001B28D1"/>
    <w:rsid w:val="001C5782"/>
    <w:rsid w:val="001C6CD0"/>
    <w:rsid w:val="001D6DA6"/>
    <w:rsid w:val="001D7144"/>
    <w:rsid w:val="001E1073"/>
    <w:rsid w:val="001E7C6C"/>
    <w:rsid w:val="002011D1"/>
    <w:rsid w:val="002028A5"/>
    <w:rsid w:val="00204A1D"/>
    <w:rsid w:val="00205423"/>
    <w:rsid w:val="0021335E"/>
    <w:rsid w:val="00231501"/>
    <w:rsid w:val="002377A8"/>
    <w:rsid w:val="00243B22"/>
    <w:rsid w:val="0024593B"/>
    <w:rsid w:val="00247BC6"/>
    <w:rsid w:val="002503B4"/>
    <w:rsid w:val="00250520"/>
    <w:rsid w:val="00267FB3"/>
    <w:rsid w:val="002715BF"/>
    <w:rsid w:val="00271D7C"/>
    <w:rsid w:val="00276C06"/>
    <w:rsid w:val="0028093F"/>
    <w:rsid w:val="00297402"/>
    <w:rsid w:val="00297F35"/>
    <w:rsid w:val="002A61A2"/>
    <w:rsid w:val="002B49AF"/>
    <w:rsid w:val="002B7D2D"/>
    <w:rsid w:val="002C67A3"/>
    <w:rsid w:val="002C7F2D"/>
    <w:rsid w:val="002D11F1"/>
    <w:rsid w:val="002D1A49"/>
    <w:rsid w:val="002D463F"/>
    <w:rsid w:val="002D46F3"/>
    <w:rsid w:val="002D56AD"/>
    <w:rsid w:val="002E03D2"/>
    <w:rsid w:val="002E2B60"/>
    <w:rsid w:val="002E5C05"/>
    <w:rsid w:val="002E653C"/>
    <w:rsid w:val="002F4C51"/>
    <w:rsid w:val="003067C7"/>
    <w:rsid w:val="00314E83"/>
    <w:rsid w:val="00315EEF"/>
    <w:rsid w:val="00316CB5"/>
    <w:rsid w:val="0032329D"/>
    <w:rsid w:val="00326A5E"/>
    <w:rsid w:val="00326B9F"/>
    <w:rsid w:val="00344E94"/>
    <w:rsid w:val="00345A14"/>
    <w:rsid w:val="00351AFE"/>
    <w:rsid w:val="003673AA"/>
    <w:rsid w:val="00372E5D"/>
    <w:rsid w:val="0038212E"/>
    <w:rsid w:val="0038334B"/>
    <w:rsid w:val="003933BF"/>
    <w:rsid w:val="00395CD3"/>
    <w:rsid w:val="00396674"/>
    <w:rsid w:val="003B3487"/>
    <w:rsid w:val="003B4A0F"/>
    <w:rsid w:val="003B5E8B"/>
    <w:rsid w:val="003C201E"/>
    <w:rsid w:val="003C2D56"/>
    <w:rsid w:val="003C72B8"/>
    <w:rsid w:val="003E15B3"/>
    <w:rsid w:val="003F1250"/>
    <w:rsid w:val="003F4E3A"/>
    <w:rsid w:val="003F7F40"/>
    <w:rsid w:val="004052EC"/>
    <w:rsid w:val="00414BB1"/>
    <w:rsid w:val="004301BE"/>
    <w:rsid w:val="00431744"/>
    <w:rsid w:val="00441F32"/>
    <w:rsid w:val="0044703B"/>
    <w:rsid w:val="004470D9"/>
    <w:rsid w:val="00454B8A"/>
    <w:rsid w:val="00456E0C"/>
    <w:rsid w:val="00460010"/>
    <w:rsid w:val="0046100E"/>
    <w:rsid w:val="004619A4"/>
    <w:rsid w:val="00467DE4"/>
    <w:rsid w:val="0047384A"/>
    <w:rsid w:val="0047431E"/>
    <w:rsid w:val="00474651"/>
    <w:rsid w:val="00475A0E"/>
    <w:rsid w:val="00475A29"/>
    <w:rsid w:val="00475EF2"/>
    <w:rsid w:val="00477338"/>
    <w:rsid w:val="00481156"/>
    <w:rsid w:val="00481DA0"/>
    <w:rsid w:val="004826E6"/>
    <w:rsid w:val="004879C4"/>
    <w:rsid w:val="004901CE"/>
    <w:rsid w:val="004950F4"/>
    <w:rsid w:val="004A0EF5"/>
    <w:rsid w:val="004A12D9"/>
    <w:rsid w:val="004A59D8"/>
    <w:rsid w:val="004B1A96"/>
    <w:rsid w:val="004C0ABB"/>
    <w:rsid w:val="004C74A0"/>
    <w:rsid w:val="004D3125"/>
    <w:rsid w:val="004D36EB"/>
    <w:rsid w:val="004D73FA"/>
    <w:rsid w:val="004E32DD"/>
    <w:rsid w:val="004E54E2"/>
    <w:rsid w:val="004F1125"/>
    <w:rsid w:val="004F43FE"/>
    <w:rsid w:val="004F5FFF"/>
    <w:rsid w:val="00502F06"/>
    <w:rsid w:val="00503A66"/>
    <w:rsid w:val="0052119A"/>
    <w:rsid w:val="0052763B"/>
    <w:rsid w:val="00537E83"/>
    <w:rsid w:val="00541B87"/>
    <w:rsid w:val="005428ED"/>
    <w:rsid w:val="0054481E"/>
    <w:rsid w:val="00544F25"/>
    <w:rsid w:val="00547C75"/>
    <w:rsid w:val="00560723"/>
    <w:rsid w:val="00560DE5"/>
    <w:rsid w:val="00563504"/>
    <w:rsid w:val="00563661"/>
    <w:rsid w:val="00572017"/>
    <w:rsid w:val="00572D5F"/>
    <w:rsid w:val="00574324"/>
    <w:rsid w:val="00574D16"/>
    <w:rsid w:val="005760A9"/>
    <w:rsid w:val="005801C2"/>
    <w:rsid w:val="0058249D"/>
    <w:rsid w:val="0059036F"/>
    <w:rsid w:val="00595CCB"/>
    <w:rsid w:val="00595CD9"/>
    <w:rsid w:val="005A44ED"/>
    <w:rsid w:val="005A5AA0"/>
    <w:rsid w:val="005A7532"/>
    <w:rsid w:val="005B1629"/>
    <w:rsid w:val="005B6A0D"/>
    <w:rsid w:val="005C38DE"/>
    <w:rsid w:val="005C6A28"/>
    <w:rsid w:val="005D0D00"/>
    <w:rsid w:val="005D2E48"/>
    <w:rsid w:val="005D311A"/>
    <w:rsid w:val="005D32C0"/>
    <w:rsid w:val="005D46C8"/>
    <w:rsid w:val="005D5A2B"/>
    <w:rsid w:val="005D6B02"/>
    <w:rsid w:val="005D7083"/>
    <w:rsid w:val="005E18C0"/>
    <w:rsid w:val="005F07D0"/>
    <w:rsid w:val="005F492B"/>
    <w:rsid w:val="00601A8D"/>
    <w:rsid w:val="006047EA"/>
    <w:rsid w:val="00606615"/>
    <w:rsid w:val="00606E91"/>
    <w:rsid w:val="006109D4"/>
    <w:rsid w:val="00620950"/>
    <w:rsid w:val="006255E8"/>
    <w:rsid w:val="00627DCA"/>
    <w:rsid w:val="00630084"/>
    <w:rsid w:val="006342AC"/>
    <w:rsid w:val="00637423"/>
    <w:rsid w:val="00637FC7"/>
    <w:rsid w:val="00650598"/>
    <w:rsid w:val="0065451E"/>
    <w:rsid w:val="00667663"/>
    <w:rsid w:val="0067629D"/>
    <w:rsid w:val="00696525"/>
    <w:rsid w:val="006A1D66"/>
    <w:rsid w:val="006A6F16"/>
    <w:rsid w:val="006B14D5"/>
    <w:rsid w:val="006B1639"/>
    <w:rsid w:val="006C0E91"/>
    <w:rsid w:val="006C364F"/>
    <w:rsid w:val="006C7057"/>
    <w:rsid w:val="006D436F"/>
    <w:rsid w:val="006D5E43"/>
    <w:rsid w:val="006E1A0F"/>
    <w:rsid w:val="006E48F0"/>
    <w:rsid w:val="006F0E4F"/>
    <w:rsid w:val="006F4700"/>
    <w:rsid w:val="00705A06"/>
    <w:rsid w:val="00712181"/>
    <w:rsid w:val="0072438A"/>
    <w:rsid w:val="00726D9D"/>
    <w:rsid w:val="00732FE1"/>
    <w:rsid w:val="00734DC1"/>
    <w:rsid w:val="00750372"/>
    <w:rsid w:val="007558C2"/>
    <w:rsid w:val="0075666B"/>
    <w:rsid w:val="007600E0"/>
    <w:rsid w:val="007705BF"/>
    <w:rsid w:val="00770E43"/>
    <w:rsid w:val="0077260A"/>
    <w:rsid w:val="0078337E"/>
    <w:rsid w:val="00787BAD"/>
    <w:rsid w:val="007912A8"/>
    <w:rsid w:val="00791745"/>
    <w:rsid w:val="007A65F8"/>
    <w:rsid w:val="007D0726"/>
    <w:rsid w:val="007D2306"/>
    <w:rsid w:val="007E3AC3"/>
    <w:rsid w:val="007F0293"/>
    <w:rsid w:val="007F4F70"/>
    <w:rsid w:val="0080065D"/>
    <w:rsid w:val="00802E02"/>
    <w:rsid w:val="00810E30"/>
    <w:rsid w:val="00815821"/>
    <w:rsid w:val="00833E15"/>
    <w:rsid w:val="0083622E"/>
    <w:rsid w:val="00845580"/>
    <w:rsid w:val="0085050E"/>
    <w:rsid w:val="00854933"/>
    <w:rsid w:val="008577DA"/>
    <w:rsid w:val="00862126"/>
    <w:rsid w:val="0086341C"/>
    <w:rsid w:val="008663EB"/>
    <w:rsid w:val="00866DCF"/>
    <w:rsid w:val="00866FAB"/>
    <w:rsid w:val="0086706B"/>
    <w:rsid w:val="00867903"/>
    <w:rsid w:val="0087600A"/>
    <w:rsid w:val="0087649C"/>
    <w:rsid w:val="00880B3B"/>
    <w:rsid w:val="00883D52"/>
    <w:rsid w:val="00887F11"/>
    <w:rsid w:val="0089027A"/>
    <w:rsid w:val="00891689"/>
    <w:rsid w:val="00892F33"/>
    <w:rsid w:val="008933A0"/>
    <w:rsid w:val="008955E8"/>
    <w:rsid w:val="008B5DF3"/>
    <w:rsid w:val="008C2EBD"/>
    <w:rsid w:val="008C3860"/>
    <w:rsid w:val="008C426B"/>
    <w:rsid w:val="008C4E1B"/>
    <w:rsid w:val="008E4467"/>
    <w:rsid w:val="008E72B3"/>
    <w:rsid w:val="008F3078"/>
    <w:rsid w:val="008F700E"/>
    <w:rsid w:val="008F78A4"/>
    <w:rsid w:val="00900C26"/>
    <w:rsid w:val="00914D96"/>
    <w:rsid w:val="00914F4F"/>
    <w:rsid w:val="009154F0"/>
    <w:rsid w:val="00917BF4"/>
    <w:rsid w:val="00917E01"/>
    <w:rsid w:val="00927F5C"/>
    <w:rsid w:val="009315D4"/>
    <w:rsid w:val="00935FD3"/>
    <w:rsid w:val="00937763"/>
    <w:rsid w:val="00943AB6"/>
    <w:rsid w:val="00946C3D"/>
    <w:rsid w:val="0095446A"/>
    <w:rsid w:val="00962FB2"/>
    <w:rsid w:val="009667D0"/>
    <w:rsid w:val="00967AAA"/>
    <w:rsid w:val="009703D0"/>
    <w:rsid w:val="00970BD4"/>
    <w:rsid w:val="00975BD8"/>
    <w:rsid w:val="00977E97"/>
    <w:rsid w:val="00983DD7"/>
    <w:rsid w:val="0098564C"/>
    <w:rsid w:val="0099783F"/>
    <w:rsid w:val="009A0EE6"/>
    <w:rsid w:val="009A13BF"/>
    <w:rsid w:val="009A48ED"/>
    <w:rsid w:val="009A6657"/>
    <w:rsid w:val="009C5D75"/>
    <w:rsid w:val="009C61BE"/>
    <w:rsid w:val="009D03FF"/>
    <w:rsid w:val="009D6FEB"/>
    <w:rsid w:val="009D77A1"/>
    <w:rsid w:val="009E1C9C"/>
    <w:rsid w:val="009E1DBB"/>
    <w:rsid w:val="009E52E0"/>
    <w:rsid w:val="009E7AA0"/>
    <w:rsid w:val="009F124B"/>
    <w:rsid w:val="009F1BD5"/>
    <w:rsid w:val="009F5D03"/>
    <w:rsid w:val="009F79ED"/>
    <w:rsid w:val="00A0116E"/>
    <w:rsid w:val="00A05710"/>
    <w:rsid w:val="00A059F7"/>
    <w:rsid w:val="00A12AC4"/>
    <w:rsid w:val="00A137FB"/>
    <w:rsid w:val="00A145D6"/>
    <w:rsid w:val="00A21D8E"/>
    <w:rsid w:val="00A2251F"/>
    <w:rsid w:val="00A22ACA"/>
    <w:rsid w:val="00A2368B"/>
    <w:rsid w:val="00A26C76"/>
    <w:rsid w:val="00A2772B"/>
    <w:rsid w:val="00A37C90"/>
    <w:rsid w:val="00A43BD3"/>
    <w:rsid w:val="00A51665"/>
    <w:rsid w:val="00A52891"/>
    <w:rsid w:val="00A54627"/>
    <w:rsid w:val="00A56C51"/>
    <w:rsid w:val="00A60087"/>
    <w:rsid w:val="00A61180"/>
    <w:rsid w:val="00A62EE1"/>
    <w:rsid w:val="00A67305"/>
    <w:rsid w:val="00A70D16"/>
    <w:rsid w:val="00A738B9"/>
    <w:rsid w:val="00A74E31"/>
    <w:rsid w:val="00A76072"/>
    <w:rsid w:val="00A763B3"/>
    <w:rsid w:val="00A91382"/>
    <w:rsid w:val="00A931DA"/>
    <w:rsid w:val="00AA1EFF"/>
    <w:rsid w:val="00AA3016"/>
    <w:rsid w:val="00AA59C9"/>
    <w:rsid w:val="00AA5B0B"/>
    <w:rsid w:val="00AB7B9D"/>
    <w:rsid w:val="00AC1257"/>
    <w:rsid w:val="00AC22E2"/>
    <w:rsid w:val="00AC3EA6"/>
    <w:rsid w:val="00AC41A5"/>
    <w:rsid w:val="00AC41A9"/>
    <w:rsid w:val="00AC507D"/>
    <w:rsid w:val="00AC65BA"/>
    <w:rsid w:val="00AD1692"/>
    <w:rsid w:val="00AD612B"/>
    <w:rsid w:val="00AE30A0"/>
    <w:rsid w:val="00AE7C58"/>
    <w:rsid w:val="00AF2227"/>
    <w:rsid w:val="00B06347"/>
    <w:rsid w:val="00B21548"/>
    <w:rsid w:val="00B27A16"/>
    <w:rsid w:val="00B30D5C"/>
    <w:rsid w:val="00B3106E"/>
    <w:rsid w:val="00B3243E"/>
    <w:rsid w:val="00B33ADA"/>
    <w:rsid w:val="00B40877"/>
    <w:rsid w:val="00B4167D"/>
    <w:rsid w:val="00B45DE4"/>
    <w:rsid w:val="00B575D3"/>
    <w:rsid w:val="00B616EC"/>
    <w:rsid w:val="00B656DE"/>
    <w:rsid w:val="00B70C35"/>
    <w:rsid w:val="00B74305"/>
    <w:rsid w:val="00B74986"/>
    <w:rsid w:val="00B74A09"/>
    <w:rsid w:val="00B8037D"/>
    <w:rsid w:val="00B86E4F"/>
    <w:rsid w:val="00B93913"/>
    <w:rsid w:val="00B9401F"/>
    <w:rsid w:val="00B9594B"/>
    <w:rsid w:val="00B974B9"/>
    <w:rsid w:val="00BA2EBE"/>
    <w:rsid w:val="00BA3197"/>
    <w:rsid w:val="00BA390B"/>
    <w:rsid w:val="00BB1DF8"/>
    <w:rsid w:val="00BC1837"/>
    <w:rsid w:val="00BC3A29"/>
    <w:rsid w:val="00BC6DEA"/>
    <w:rsid w:val="00BD4E70"/>
    <w:rsid w:val="00BD7694"/>
    <w:rsid w:val="00BE2EC8"/>
    <w:rsid w:val="00BE322D"/>
    <w:rsid w:val="00BE445C"/>
    <w:rsid w:val="00BF0BB8"/>
    <w:rsid w:val="00BF23FB"/>
    <w:rsid w:val="00BF24A1"/>
    <w:rsid w:val="00BF71BA"/>
    <w:rsid w:val="00C02647"/>
    <w:rsid w:val="00C1067E"/>
    <w:rsid w:val="00C12EAF"/>
    <w:rsid w:val="00C17D54"/>
    <w:rsid w:val="00C20ED0"/>
    <w:rsid w:val="00C223FC"/>
    <w:rsid w:val="00C244B4"/>
    <w:rsid w:val="00C3085C"/>
    <w:rsid w:val="00C51FAA"/>
    <w:rsid w:val="00C5292B"/>
    <w:rsid w:val="00C5503A"/>
    <w:rsid w:val="00C6313C"/>
    <w:rsid w:val="00C6648A"/>
    <w:rsid w:val="00C742F2"/>
    <w:rsid w:val="00C7440A"/>
    <w:rsid w:val="00C80619"/>
    <w:rsid w:val="00C821DF"/>
    <w:rsid w:val="00C82287"/>
    <w:rsid w:val="00C835DA"/>
    <w:rsid w:val="00C879A7"/>
    <w:rsid w:val="00C90011"/>
    <w:rsid w:val="00C94883"/>
    <w:rsid w:val="00CA30F2"/>
    <w:rsid w:val="00CB3290"/>
    <w:rsid w:val="00CB3C11"/>
    <w:rsid w:val="00CB50DF"/>
    <w:rsid w:val="00CB5F22"/>
    <w:rsid w:val="00CB64A7"/>
    <w:rsid w:val="00CD435B"/>
    <w:rsid w:val="00CD4C24"/>
    <w:rsid w:val="00CE0662"/>
    <w:rsid w:val="00CE14DF"/>
    <w:rsid w:val="00CE6F9A"/>
    <w:rsid w:val="00CF3C08"/>
    <w:rsid w:val="00CF413A"/>
    <w:rsid w:val="00CF565D"/>
    <w:rsid w:val="00CF5902"/>
    <w:rsid w:val="00CF70C3"/>
    <w:rsid w:val="00D025C8"/>
    <w:rsid w:val="00D02D4E"/>
    <w:rsid w:val="00D06918"/>
    <w:rsid w:val="00D126B8"/>
    <w:rsid w:val="00D17A89"/>
    <w:rsid w:val="00D30A3B"/>
    <w:rsid w:val="00D36869"/>
    <w:rsid w:val="00D45605"/>
    <w:rsid w:val="00D571D8"/>
    <w:rsid w:val="00D61232"/>
    <w:rsid w:val="00D617F5"/>
    <w:rsid w:val="00D70E78"/>
    <w:rsid w:val="00D735C3"/>
    <w:rsid w:val="00D7486F"/>
    <w:rsid w:val="00DA2EF4"/>
    <w:rsid w:val="00DA5387"/>
    <w:rsid w:val="00DA6927"/>
    <w:rsid w:val="00DB200D"/>
    <w:rsid w:val="00DB645B"/>
    <w:rsid w:val="00DB6816"/>
    <w:rsid w:val="00DB6DE5"/>
    <w:rsid w:val="00DB7BC9"/>
    <w:rsid w:val="00DC1BFD"/>
    <w:rsid w:val="00DC2963"/>
    <w:rsid w:val="00DC4B4A"/>
    <w:rsid w:val="00DC5231"/>
    <w:rsid w:val="00DC74A4"/>
    <w:rsid w:val="00DD39BA"/>
    <w:rsid w:val="00DE0577"/>
    <w:rsid w:val="00DE34A8"/>
    <w:rsid w:val="00DE41C9"/>
    <w:rsid w:val="00DF2ED2"/>
    <w:rsid w:val="00E05AB5"/>
    <w:rsid w:val="00E11A7F"/>
    <w:rsid w:val="00E12B78"/>
    <w:rsid w:val="00E207A5"/>
    <w:rsid w:val="00E22C14"/>
    <w:rsid w:val="00E22E31"/>
    <w:rsid w:val="00E23319"/>
    <w:rsid w:val="00E25521"/>
    <w:rsid w:val="00E26D38"/>
    <w:rsid w:val="00E36F8C"/>
    <w:rsid w:val="00E37709"/>
    <w:rsid w:val="00E41142"/>
    <w:rsid w:val="00E46440"/>
    <w:rsid w:val="00E4706D"/>
    <w:rsid w:val="00E50F3A"/>
    <w:rsid w:val="00E579AD"/>
    <w:rsid w:val="00E61FC2"/>
    <w:rsid w:val="00E66D55"/>
    <w:rsid w:val="00E76786"/>
    <w:rsid w:val="00E842EB"/>
    <w:rsid w:val="00EA2206"/>
    <w:rsid w:val="00EA2CCD"/>
    <w:rsid w:val="00EA3240"/>
    <w:rsid w:val="00EA345B"/>
    <w:rsid w:val="00EB43AD"/>
    <w:rsid w:val="00EB6E35"/>
    <w:rsid w:val="00ED6243"/>
    <w:rsid w:val="00EE21ED"/>
    <w:rsid w:val="00EE2BF7"/>
    <w:rsid w:val="00EE49C7"/>
    <w:rsid w:val="00EF2FB4"/>
    <w:rsid w:val="00EF45E5"/>
    <w:rsid w:val="00EF4CCE"/>
    <w:rsid w:val="00EF5A70"/>
    <w:rsid w:val="00EF7A62"/>
    <w:rsid w:val="00F02A83"/>
    <w:rsid w:val="00F101CE"/>
    <w:rsid w:val="00F14B9B"/>
    <w:rsid w:val="00F154C2"/>
    <w:rsid w:val="00F26006"/>
    <w:rsid w:val="00F26AD4"/>
    <w:rsid w:val="00F35334"/>
    <w:rsid w:val="00F36C4A"/>
    <w:rsid w:val="00F4519A"/>
    <w:rsid w:val="00F46BDB"/>
    <w:rsid w:val="00F51F53"/>
    <w:rsid w:val="00F53634"/>
    <w:rsid w:val="00F539EA"/>
    <w:rsid w:val="00F615A0"/>
    <w:rsid w:val="00F6210B"/>
    <w:rsid w:val="00F65335"/>
    <w:rsid w:val="00F65B5E"/>
    <w:rsid w:val="00F72DD8"/>
    <w:rsid w:val="00F82709"/>
    <w:rsid w:val="00F82CCD"/>
    <w:rsid w:val="00F83294"/>
    <w:rsid w:val="00F87306"/>
    <w:rsid w:val="00F90C34"/>
    <w:rsid w:val="00F91385"/>
    <w:rsid w:val="00F96413"/>
    <w:rsid w:val="00FA11BD"/>
    <w:rsid w:val="00FA45CB"/>
    <w:rsid w:val="00FB09FA"/>
    <w:rsid w:val="00FB2F52"/>
    <w:rsid w:val="00FC67EA"/>
    <w:rsid w:val="00FD2EA1"/>
    <w:rsid w:val="00FF06C9"/>
    <w:rsid w:val="00FF2A06"/>
    <w:rsid w:val="06D9A613"/>
    <w:rsid w:val="2BFC6DC5"/>
    <w:rsid w:val="4670F951"/>
    <w:rsid w:val="67990F67"/>
    <w:rsid w:val="7DC6E9C4"/>
    <w:rsid w:val="7EA5CBED"/>
    <w:rsid w:val="7F05D4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9E1DBB"/>
    <w:rPr>
      <w:sz w:val="24"/>
      <w:szCs w:val="24"/>
      <w:lang w:val="cs-CZ" w:eastAsia="en-US"/>
    </w:rPr>
  </w:style>
  <w:style w:type="paragraph" w:styleId="Heading1">
    <w:name w:val="heading 1"/>
    <w:aliases w:val="Titulo 1,H1-Heading 1,1,h1,Header 1,l1,Legal Line 1,head 1,título 1,título 11,título 12,título 13,título 111,título 14,título 112,título 15,Head 1,Head 11"/>
    <w:basedOn w:val="Normal"/>
    <w:next w:val="Normal"/>
    <w:link w:val="Heading1Char"/>
    <w:uiPriority w:val="99"/>
    <w:qFormat/>
    <w:rsid w:val="009E1DBB"/>
    <w:pPr>
      <w:keepNext/>
      <w:numPr>
        <w:numId w:val="1"/>
      </w:numPr>
      <w:tabs>
        <w:tab w:val="num" w:pos="397"/>
      </w:tabs>
      <w:spacing w:before="120" w:after="60"/>
      <w:ind w:left="397" w:hanging="397"/>
      <w:outlineLvl w:val="0"/>
    </w:pPr>
    <w:rPr>
      <w:rFonts w:ascii="Arial Narrow" w:hAnsi="Arial Narrow" w:cs="Arial Narrow"/>
      <w:b/>
      <w:bCs/>
      <w:spacing w:val="-5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E1DBB"/>
    <w:pPr>
      <w:keepNext/>
      <w:outlineLvl w:val="1"/>
    </w:pPr>
    <w:rPr>
      <w:rFonts w:ascii="Arial Narrow" w:hAnsi="Arial Narrow" w:cs="Arial Narrow"/>
      <w:b/>
      <w:bCs/>
      <w:sz w:val="16"/>
      <w:szCs w:val="1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Titulo 1 Char,H1-Heading 1 Char,1 Char,h1 Char,Header 1 Char,l1 Char,Legal Line 1 Char,head 1 Char,título 1 Char,título 11 Char,título 12 Char,título 13 Char,título 111 Char,título 14 Char,título 112 Char,título 15 Char,Head 1 Char"/>
    <w:basedOn w:val="DefaultParagraphFont"/>
    <w:link w:val="Heading1"/>
    <w:uiPriority w:val="99"/>
    <w:locked/>
    <w:rsid w:val="002E653C"/>
    <w:rPr>
      <w:rFonts w:ascii="Arial Narrow" w:hAnsi="Arial Narrow" w:cs="Arial Narrow"/>
      <w:b/>
      <w:bCs/>
      <w:spacing w:val="-5"/>
      <w:lang w:val="cs-CZ" w:eastAsia="en-US" w:bidi="ar-SA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2E653C"/>
    <w:rPr>
      <w:rFonts w:ascii="Cambria" w:hAnsi="Cambria" w:cs="Times New Roman"/>
      <w:b/>
      <w:bCs/>
      <w:i/>
      <w:iCs/>
      <w:sz w:val="28"/>
      <w:szCs w:val="28"/>
      <w:lang w:val="cs-CZ" w:eastAsia="en-US"/>
    </w:rPr>
  </w:style>
  <w:style w:type="paragraph" w:customStyle="1" w:styleId="normal-odrka">
    <w:name w:val="normal-odrážka"/>
    <w:basedOn w:val="Normal"/>
    <w:uiPriority w:val="99"/>
    <w:rsid w:val="009E1DBB"/>
    <w:pPr>
      <w:numPr>
        <w:numId w:val="37"/>
      </w:numPr>
      <w:outlineLvl w:val="0"/>
    </w:pPr>
    <w:rPr>
      <w:rFonts w:ascii="Arial" w:hAnsi="Arial" w:cs="Arial"/>
      <w:sz w:val="22"/>
      <w:szCs w:val="22"/>
    </w:rPr>
  </w:style>
  <w:style w:type="paragraph" w:customStyle="1" w:styleId="Vietas1">
    <w:name w:val="Viñetas 1"/>
    <w:basedOn w:val="Normal"/>
    <w:uiPriority w:val="99"/>
    <w:rsid w:val="009E1DBB"/>
    <w:pPr>
      <w:numPr>
        <w:numId w:val="38"/>
      </w:numPr>
      <w:tabs>
        <w:tab w:val="clear" w:pos="360"/>
        <w:tab w:val="num" w:pos="397"/>
      </w:tabs>
      <w:ind w:left="397" w:hanging="397"/>
      <w:jc w:val="both"/>
    </w:pPr>
    <w:rPr>
      <w:sz w:val="20"/>
      <w:szCs w:val="20"/>
      <w:lang w:val="es-ES"/>
    </w:rPr>
  </w:style>
  <w:style w:type="paragraph" w:styleId="ListBullet2">
    <w:name w:val="List Bullet 2"/>
    <w:basedOn w:val="Normal"/>
    <w:autoRedefine/>
    <w:uiPriority w:val="99"/>
    <w:rsid w:val="009E1DBB"/>
    <w:pPr>
      <w:numPr>
        <w:numId w:val="39"/>
      </w:numPr>
      <w:spacing w:after="60"/>
    </w:pPr>
    <w:rPr>
      <w:b/>
      <w:bCs/>
      <w:i/>
      <w:iCs/>
      <w:color w:val="0000FF"/>
      <w:sz w:val="20"/>
      <w:szCs w:val="20"/>
      <w:lang w:val="en-US"/>
    </w:rPr>
  </w:style>
  <w:style w:type="paragraph" w:styleId="BodyText3">
    <w:name w:val="Body Text 3"/>
    <w:basedOn w:val="Normal"/>
    <w:link w:val="BodyText3Char"/>
    <w:uiPriority w:val="99"/>
    <w:rsid w:val="009E1DBB"/>
    <w:rPr>
      <w:rFonts w:ascii="Arial Narrow" w:hAnsi="Arial Narrow" w:cs="Arial Narrow"/>
      <w:spacing w:val="-5"/>
      <w:sz w:val="18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2E653C"/>
    <w:rPr>
      <w:rFonts w:cs="Times New Roman"/>
      <w:sz w:val="16"/>
      <w:szCs w:val="16"/>
      <w:lang w:val="cs-CZ" w:eastAsia="en-US"/>
    </w:rPr>
  </w:style>
  <w:style w:type="paragraph" w:customStyle="1" w:styleId="Odrky-pomlcka">
    <w:name w:val="Odrážky - pomlcka"/>
    <w:basedOn w:val="Normal"/>
    <w:next w:val="Odrky-pomlcka1"/>
    <w:uiPriority w:val="99"/>
    <w:rsid w:val="009E1DBB"/>
    <w:pPr>
      <w:numPr>
        <w:numId w:val="40"/>
      </w:numPr>
      <w:spacing w:before="120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9E1DBB"/>
    <w:pPr>
      <w:widowControl w:val="0"/>
    </w:pPr>
    <w:rPr>
      <w:rFonts w:ascii="Arial Narrow" w:hAnsi="Arial Narrow" w:cs="Arial Narrow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2E653C"/>
    <w:rPr>
      <w:rFonts w:cs="Times New Roman"/>
      <w:sz w:val="24"/>
      <w:szCs w:val="24"/>
      <w:lang w:val="cs-CZ" w:eastAsia="en-US"/>
    </w:rPr>
  </w:style>
  <w:style w:type="paragraph" w:styleId="Header">
    <w:name w:val="header"/>
    <w:basedOn w:val="Normal"/>
    <w:link w:val="HeaderChar"/>
    <w:uiPriority w:val="99"/>
    <w:rsid w:val="009E1DB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E653C"/>
    <w:rPr>
      <w:rFonts w:cs="Times New Roman"/>
      <w:sz w:val="24"/>
      <w:szCs w:val="24"/>
      <w:lang w:val="cs-CZ" w:eastAsia="en-US"/>
    </w:rPr>
  </w:style>
  <w:style w:type="paragraph" w:styleId="Footer">
    <w:name w:val="footer"/>
    <w:basedOn w:val="Normal"/>
    <w:link w:val="FooterChar"/>
    <w:uiPriority w:val="99"/>
    <w:rsid w:val="009E1DB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E653C"/>
    <w:rPr>
      <w:rFonts w:cs="Times New Roman"/>
      <w:sz w:val="24"/>
      <w:szCs w:val="24"/>
      <w:lang w:val="cs-CZ" w:eastAsia="en-US"/>
    </w:rPr>
  </w:style>
  <w:style w:type="character" w:customStyle="1" w:styleId="tw4winMark">
    <w:name w:val="tw4winMark"/>
    <w:uiPriority w:val="99"/>
    <w:rsid w:val="009E1DBB"/>
    <w:rPr>
      <w:rFonts w:ascii="Times New Roman" w:hAnsi="Times New Roman"/>
      <w:vanish/>
      <w:color w:val="800080"/>
      <w:sz w:val="24"/>
      <w:vertAlign w:val="subscript"/>
    </w:rPr>
  </w:style>
  <w:style w:type="paragraph" w:customStyle="1" w:styleId="Odrky-pomlcka1">
    <w:name w:val="Odrážky - pomlcka1"/>
    <w:basedOn w:val="Normal"/>
    <w:uiPriority w:val="99"/>
    <w:rsid w:val="009E1DBB"/>
    <w:pPr>
      <w:tabs>
        <w:tab w:val="num" w:pos="397"/>
      </w:tabs>
      <w:spacing w:before="120"/>
      <w:ind w:left="397" w:hanging="397"/>
    </w:pPr>
    <w:rPr>
      <w:sz w:val="20"/>
      <w:szCs w:val="20"/>
    </w:rPr>
  </w:style>
  <w:style w:type="character" w:customStyle="1" w:styleId="tw4winError">
    <w:name w:val="tw4winError"/>
    <w:uiPriority w:val="99"/>
    <w:rsid w:val="009E1DBB"/>
    <w:rPr>
      <w:rFonts w:ascii="Times New Roman" w:hAnsi="Times New Roman"/>
      <w:color w:val="00FF00"/>
      <w:sz w:val="40"/>
    </w:rPr>
  </w:style>
  <w:style w:type="character" w:customStyle="1" w:styleId="tw4winTerm">
    <w:name w:val="tw4winTerm"/>
    <w:uiPriority w:val="99"/>
    <w:rsid w:val="009E1DBB"/>
    <w:rPr>
      <w:color w:val="0000FF"/>
    </w:rPr>
  </w:style>
  <w:style w:type="character" w:customStyle="1" w:styleId="tw4winPopup">
    <w:name w:val="tw4winPopup"/>
    <w:uiPriority w:val="99"/>
    <w:rsid w:val="009E1DBB"/>
    <w:rPr>
      <w:rFonts w:ascii="Times New Roman" w:hAnsi="Times New Roman"/>
      <w:noProof/>
      <w:color w:val="008000"/>
    </w:rPr>
  </w:style>
  <w:style w:type="character" w:customStyle="1" w:styleId="tw4winJump">
    <w:name w:val="tw4winJump"/>
    <w:uiPriority w:val="99"/>
    <w:rsid w:val="009E1DBB"/>
    <w:rPr>
      <w:rFonts w:ascii="Times New Roman" w:hAnsi="Times New Roman"/>
      <w:noProof/>
      <w:color w:val="008080"/>
    </w:rPr>
  </w:style>
  <w:style w:type="character" w:customStyle="1" w:styleId="tw4winExternal">
    <w:name w:val="tw4winExternal"/>
    <w:uiPriority w:val="99"/>
    <w:rsid w:val="009E1DBB"/>
    <w:rPr>
      <w:rFonts w:ascii="Times New Roman" w:hAnsi="Times New Roman"/>
      <w:noProof/>
      <w:color w:val="808080"/>
    </w:rPr>
  </w:style>
  <w:style w:type="character" w:customStyle="1" w:styleId="tw4winInternal">
    <w:name w:val="tw4winInternal"/>
    <w:uiPriority w:val="99"/>
    <w:rsid w:val="009E1DBB"/>
    <w:rPr>
      <w:rFonts w:ascii="Times New Roman" w:hAnsi="Times New Roman"/>
      <w:noProof/>
      <w:color w:val="FF0000"/>
    </w:rPr>
  </w:style>
  <w:style w:type="character" w:customStyle="1" w:styleId="DONOTTRANSLATE">
    <w:name w:val="DO_NOT_TRANSLATE"/>
    <w:uiPriority w:val="99"/>
    <w:rsid w:val="009E1DBB"/>
    <w:rPr>
      <w:rFonts w:ascii="Times New Roman" w:hAnsi="Times New Roman"/>
      <w:noProof/>
      <w:color w:val="800000"/>
    </w:rPr>
  </w:style>
  <w:style w:type="character" w:styleId="Hyperlink">
    <w:name w:val="Hyperlink"/>
    <w:basedOn w:val="DefaultParagraphFont"/>
    <w:uiPriority w:val="99"/>
    <w:rsid w:val="00B74986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9E1DBB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4142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do.kuzma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3</TotalTime>
  <Pages>5</Pages>
  <Words>808</Words>
  <Characters>4606</Characters>
  <Application>Microsoft Office Outlook</Application>
  <DocSecurity>0</DocSecurity>
  <Lines>0</Lines>
  <Paragraphs>0</Paragraphs>
  <ScaleCrop>false</ScaleCrop>
  <Company>Soluziona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položka</dc:title>
  <dc:subject/>
  <dc:creator>Dvorakova</dc:creator>
  <cp:keywords/>
  <dc:description/>
  <cp:lastModifiedBy>kuzma</cp:lastModifiedBy>
  <cp:revision>6</cp:revision>
  <cp:lastPrinted>2007-10-03T13:26:00Z</cp:lastPrinted>
  <dcterms:created xsi:type="dcterms:W3CDTF">2023-11-26T18:22:00Z</dcterms:created>
  <dcterms:modified xsi:type="dcterms:W3CDTF">2023-11-26T19:21:00Z</dcterms:modified>
</cp:coreProperties>
</file>