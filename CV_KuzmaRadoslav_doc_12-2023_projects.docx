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10"/>
        <w:gridCol w:w="24"/>
        <w:gridCol w:w="6128"/>
      </w:tblGrid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F6137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FD4D3F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FD4D3F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FD4D3F" w:rsidRPr="006047E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C9587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Master's degree in electrical engineering.</w:t>
            </w:r>
          </w:p>
          <w:p w:rsidR="00FD4D3F" w:rsidRDefault="00FD4D3F" w:rsidP="00C9587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</w:p>
          <w:p w:rsidR="00FD4D3F" w:rsidRPr="004D73FA" w:rsidRDefault="00FD4D3F" w:rsidP="00C9587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 Technical University, Bratislava, Faculty of Electro Engineering and Informatics, Dept. of Electromaterial science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DC2963" w:rsidRDefault="00FD4D3F" w:rsidP="00772D3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FD4D3F" w:rsidRDefault="00FD4D3F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FD4D3F" w:rsidRPr="004D73FA" w:rsidRDefault="00FD4D3F" w:rsidP="00772D33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FD4D3F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FD4D3F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FD4D3F" w:rsidRPr="004D73FA" w:rsidRDefault="00FD4D3F" w:rsidP="00772D3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FD4D3F" w:rsidRPr="004D73FA" w:rsidRDefault="00FD4D3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FD4D3F" w:rsidRPr="004D73FA" w:rsidRDefault="00FD4D3F" w:rsidP="004D73FA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</w:p>
          <w:p w:rsidR="00FD4D3F" w:rsidRPr="004D73FA" w:rsidRDefault="00FD4D3F" w:rsidP="004D73FA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FD4D3F" w:rsidRPr="004D73FA" w:rsidRDefault="00FD4D3F" w:rsidP="004D73FA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FD4D3F" w:rsidRPr="004D73FA" w:rsidRDefault="00FD4D3F" w:rsidP="004D73FA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FD4D3F" w:rsidRPr="004D73FA" w:rsidRDefault="00FD4D3F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FD4D3F" w:rsidRPr="004D73FA" w:rsidRDefault="00FD4D3F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FD4D3F" w:rsidRPr="0078337E" w:rsidRDefault="00FD4D3F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FD4D3F" w:rsidRPr="0078337E" w:rsidRDefault="00FD4D3F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FD4D3F" w:rsidRPr="004D73FA" w:rsidRDefault="00FD4D3F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FD4D3F" w:rsidRPr="004D73FA" w:rsidRDefault="00FD4D3F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FD4D3F" w:rsidRPr="004D73FA" w:rsidRDefault="00FD4D3F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FD4D3F" w:rsidRPr="004D73FA" w:rsidRDefault="00FD4D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FD4D3F" w:rsidRPr="004D73FA" w:rsidRDefault="00FD4D3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Insurance application</w:t>
            </w:r>
          </w:p>
          <w:p w:rsidR="00FD4D3F" w:rsidRDefault="00FD4D3F" w:rsidP="06D9A613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FD4D3F" w:rsidRPr="0099783F" w:rsidRDefault="00FD4D3F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99783F">
              <w:rPr>
                <w:rFonts w:ascii="Arial" w:hAnsi="Arial" w:cs="Arial"/>
                <w:sz w:val="20"/>
                <w:szCs w:val="20"/>
              </w:rPr>
              <w:t>The project scope is software for communication and record information about client . It is used for creating insurance and for interactive communication between client car.</w: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0576D5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Allianz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0576D5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Logamic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Full stack insurance application;</w:t>
            </w:r>
          </w:p>
          <w:p w:rsidR="00FD4D3F" w:rsidRPr="000576D5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0576D5" w:rsidRDefault="00FD4D3F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 xml:space="preserve">1/2018 - </w:t>
            </w:r>
            <w:r>
              <w:rPr>
                <w:rFonts w:ascii="Arial" w:hAnsi="Arial" w:cs="Arial"/>
                <w:lang w:val="en-GB"/>
              </w:rPr>
              <w:t>9/2023</w:t>
            </w: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2503B4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 and maintenance of new parts of the application;</w:t>
            </w:r>
          </w:p>
          <w:p w:rsidR="00FD4D3F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FD4D3F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FD4D3F" w:rsidRPr="0075666B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FD4D3F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FD4D3F" w:rsidRPr="002503B4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GUI in Eclipse SWT/Java Swing</w:t>
            </w:r>
          </w:p>
          <w:p w:rsidR="00FD4D3F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FD4D3F" w:rsidRPr="005C38DE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versionin Jenkins</w:t>
            </w:r>
          </w:p>
          <w:p w:rsidR="00FD4D3F" w:rsidRPr="002A5442" w:rsidRDefault="00FD4D3F" w:rsidP="002A544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FD4D3F" w:rsidRDefault="00FD4D3F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Default="00FD4D3F" w:rsidP="002A5442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D4D3F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Default="00FD4D3F" w:rsidP="06D9A613">
            <w: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lang w:val="en-GB"/>
              </w:rPr>
              <w:t>MDM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Erste </w:t>
            </w: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Bank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Simplicity, Czech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Master Data Management applications.</w:t>
            </w:r>
          </w:p>
          <w:p w:rsidR="00FD4D3F" w:rsidRPr="004D73FA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Technology:EBX5, Java, XSD, XSLT, Velocity, Tomcat, Weblogic, Maven, Ant, Oracle, Eclipse, Selenium, Cucumber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B1A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AE6DF7" w:rsidRDefault="00FD4D3F" w:rsidP="004B1A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E6D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3E15B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FD4D3F" w:rsidRPr="002503B4" w:rsidRDefault="00FD4D3F" w:rsidP="003E15B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configure maven pom.xml file</w:t>
            </w:r>
          </w:p>
          <w:p w:rsidR="00FD4D3F" w:rsidRPr="002503B4" w:rsidRDefault="00FD4D3F" w:rsidP="003E15B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FD4D3F" w:rsidRPr="002503B4" w:rsidRDefault="00FD4D3F" w:rsidP="003E15B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PCE (CapitalOne, LUG)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ity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Wincor-Nixdorf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Germany</w:t>
              </w:r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&amp; France, CapitalOne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USA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MoroSystems</w:t>
                  </w:r>
                </w:smartTag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ATM system.</w:t>
            </w:r>
          </w:p>
          <w:p w:rsidR="00FD4D3F" w:rsidRPr="004D73FA" w:rsidRDefault="00FD4D3F" w:rsidP="00C835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Technology:Java, EJB3, RESTful, JBoss cli and clustering, ,SCRUM, Maven, Ant, Oracle, Eclipse, Selenium, Cucumber, JUnit, Mockito, Javascript, JQuery, 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Linux and awk programming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9/2014 - 12/2016  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7912A8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EJB and REST API application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FD4D3F" w:rsidRDefault="00FD4D3F" w:rsidP="00E842EB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FD4D3F" w:rsidRDefault="00FD4D3F" w:rsidP="00E842EB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FD4D3F" w:rsidRPr="002503B4" w:rsidRDefault="00FD4D3F" w:rsidP="007912A8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FD4D3F" w:rsidRPr="002503B4" w:rsidRDefault="00FD4D3F" w:rsidP="007912A8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FD4D3F" w:rsidRPr="002503B4" w:rsidRDefault="00FD4D3F" w:rsidP="007912A8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GIT code repository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b/>
                <w:lang w:val="en-GB"/>
              </w:rPr>
            </w:pPr>
            <w:r w:rsidRPr="004D73FA">
              <w:rPr>
                <w:rFonts w:ascii="Arial" w:hAnsi="Arial" w:cs="Arial"/>
                <w:b/>
                <w:lang w:val="en-GB"/>
              </w:rPr>
              <w:t>Shell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Shell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USA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MoroSystems</w:t>
                  </w:r>
                </w:smartTag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2F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Payment system for service stations.</w:t>
            </w:r>
          </w:p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Technology:J2SE, Hibernate, Maven, MS SQL, Liquidbase, Eclipse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Implementation period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6/2013 - 8/2014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6D0E54" w:rsidRDefault="00FD4D3F" w:rsidP="006D0E54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FD4D3F" w:rsidRDefault="00FD4D3F" w:rsidP="0020542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backend part of Spring application</w:t>
            </w:r>
          </w:p>
          <w:p w:rsidR="00FD4D3F" w:rsidRDefault="00FD4D3F" w:rsidP="0020542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FD4D3F" w:rsidRPr="002503B4" w:rsidRDefault="00FD4D3F" w:rsidP="00205423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CBA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CBA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Australia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MoroSystems</w:t>
                  </w:r>
                </w:smartTag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Android tablet payment application.</w:t>
            </w:r>
          </w:p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Android, Maven, Eclipse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4/2013 - 5/2013  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6C0398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  <w:p w:rsidR="00FD4D3F" w:rsidRDefault="00FD4D3F" w:rsidP="001A585D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FD4D3F" w:rsidRDefault="00FD4D3F" w:rsidP="00F4479A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Web projects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MoroSystems</w:t>
                  </w:r>
                </w:smartTag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Morosystems</w:t>
                  </w:r>
                </w:smartTag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Training three tier applications in three different technologies</w:t>
            </w:r>
          </w:p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 Spring, Hibernate, JSP,JSF, EJB, Vaadin, Maven, Eclipse, PostgreSQL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1/2013 - 3/2013  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Default="00FD4D3F" w:rsidP="002F338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</w:t>
            </w:r>
          </w:p>
          <w:p w:rsidR="00FD4D3F" w:rsidRDefault="00FD4D3F" w:rsidP="002F338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FD4D3F" w:rsidRDefault="00FD4D3F" w:rsidP="002F338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FD4D3F" w:rsidRDefault="00FD4D3F" w:rsidP="002F3387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commit changes to code repository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SGCV10</w:t>
            </w:r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Union Fenosa/Gas Natural </w:t>
            </w:r>
            <w:smartTag w:uri="urn:schemas-microsoft-com:office:smarttags" w:element="country-region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Spain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PowerBuilder billing application in the energy industry</w:t>
            </w:r>
          </w:p>
          <w:p w:rsidR="00FD4D3F" w:rsidRPr="004D73FA" w:rsidRDefault="00FD4D3F" w:rsidP="00914D9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2D56A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Technology:PowerBuilder,Java SE, Axis,Ant, Eclipse,Oracle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09/2010 - 9/2012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2503B4" w:rsidRDefault="00FD4D3F" w:rsidP="003D4DF1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FD4D3F" w:rsidRPr="002503B4" w:rsidRDefault="00FD4D3F" w:rsidP="003D4DF1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development web services in Apache Axis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Klinic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Spain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INDRA,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and Flex application for the Hospitals</w:t>
            </w:r>
          </w:p>
          <w:p w:rsidR="00FD4D3F" w:rsidRPr="004D73FA" w:rsidRDefault="00FD4D3F" w:rsidP="00C7440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Technology:Flex,</w:t>
            </w:r>
            <w:r w:rsidRPr="004D73FA">
              <w:rPr>
                <w:rFonts w:ascii="Arial" w:hAnsi="Arial" w:cs="Arial"/>
                <w:bCs/>
                <w:sz w:val="20"/>
                <w:lang w:val="en-US"/>
              </w:rPr>
              <w:t xml:space="preserve"> Laszlo,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Java SE,Ant,Eclipse,Oracle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8577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09/2009 – 08/2010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6632F7" w:rsidRDefault="00FD4D3F" w:rsidP="007705B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632F7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2503B4" w:rsidRDefault="00FD4D3F" w:rsidP="006632F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transfer</w:t>
            </w:r>
          </w:p>
          <w:p w:rsidR="00FD4D3F" w:rsidRPr="002503B4" w:rsidRDefault="00FD4D3F" w:rsidP="006632F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lead development team</w:t>
            </w:r>
          </w:p>
          <w:p w:rsidR="00FD4D3F" w:rsidRPr="002503B4" w:rsidRDefault="00FD4D3F" w:rsidP="006632F7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FD4D3F" w:rsidRPr="004D73FA" w:rsidRDefault="00FD4D3F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 xml:space="preserve">AYUDSAN – </w:t>
            </w:r>
            <w:smartTag w:uri="urn:schemas-microsoft-com:office:smarttags" w:element="country-region">
              <w:smartTag w:uri="urn:schemas-microsoft-com:office:smarttags" w:element="place">
                <w:r w:rsidRPr="004D73FA">
                  <w:rPr>
                    <w:rFonts w:ascii="Arial" w:hAnsi="Arial" w:cs="Arial"/>
                    <w:b/>
                    <w:sz w:val="28"/>
                    <w:szCs w:val="28"/>
                    <w:lang w:val="en-GB"/>
                  </w:rPr>
                  <w:t>Valencia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r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Spain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INDRA </w:t>
            </w:r>
            <w:smartTag w:uri="urn:schemas-microsoft-com:office:smarttags" w:element="country-region">
              <w:r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Default="00FD4D3F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4D73F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J2EE application for projects management, Health portal of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noProof/>
                  <w:sz w:val="20"/>
                  <w:szCs w:val="20"/>
                  <w:lang w:val="en-US"/>
                </w:rPr>
                <w:t>Valencia</w:t>
              </w:r>
            </w:smartTag>
          </w:p>
          <w:p w:rsidR="00FD4D3F" w:rsidRPr="004D73FA" w:rsidRDefault="00FD4D3F" w:rsidP="00E36F8C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  <w:p w:rsidR="00FD4D3F" w:rsidRPr="004D73FA" w:rsidRDefault="00FD4D3F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Technology:Liferay,Servlet,JDBC,Eclipse,Oracle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04/2009 – 07/2009</w:t>
            </w: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2503B4" w:rsidRDefault="00FD4D3F" w:rsidP="00A92260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FD4D3F" w:rsidRPr="002503B4" w:rsidRDefault="00FD4D3F" w:rsidP="00743F9D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development Liferay application with MVC pattern as Servlet</w:t>
            </w:r>
          </w:p>
          <w:p w:rsidR="00FD4D3F" w:rsidRPr="00F65335" w:rsidRDefault="00FD4D3F" w:rsidP="00A92260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FD4D3F" w:rsidRPr="004D73FA" w:rsidRDefault="00FD4D3F" w:rsidP="00D770A2">
            <w:pPr>
              <w:spacing w:after="24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Ziadosti</w:t>
            </w: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TatraBanka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Unicorn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system for automate some processes in bank,</w:t>
            </w:r>
          </w:p>
          <w:p w:rsidR="00FD4D3F" w:rsidRPr="004D73FA" w:rsidRDefault="00FD4D3F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Example : request for change address of client, request for new credit card</w:t>
            </w:r>
          </w:p>
          <w:p w:rsidR="00FD4D3F" w:rsidRPr="004D73FA" w:rsidRDefault="00FD4D3F" w:rsidP="00A6118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A61180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Technology:ALBPM,JDeveloper,Oracle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05/2008 – 03/2009</w:t>
            </w:r>
          </w:p>
        </w:tc>
      </w:tr>
      <w:tr w:rsidR="00FD4D3F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4C0AB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Default="00FD4D3F" w:rsidP="00EA14DA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FD4D3F" w:rsidRPr="00833E15" w:rsidRDefault="00FD4D3F" w:rsidP="00EA14DA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FD4D3F" w:rsidRDefault="00FD4D3F" w:rsidP="00EA14DA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FD4D3F" w:rsidRPr="004D73FA" w:rsidRDefault="00FD4D3F" w:rsidP="004C0ABB">
            <w:pPr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Print monitor</w:t>
            </w:r>
          </w:p>
        </w:tc>
      </w:tr>
      <w:tr w:rsidR="00FD4D3F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color w:val="000000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System for monitoring printers</w:t>
            </w:r>
          </w:p>
          <w:p w:rsidR="00FD4D3F" w:rsidRPr="004D73FA" w:rsidRDefault="00FD4D3F" w:rsidP="00DA2EF4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  <w:p w:rsidR="00FD4D3F" w:rsidRPr="004D73FA" w:rsidRDefault="00FD4D3F" w:rsidP="00B70C35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Technology:Swing,Java SE,JDeveloper,Oracle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07/2007 – 8/2007</w:t>
            </w:r>
          </w:p>
        </w:tc>
      </w:tr>
      <w:tr w:rsidR="00FD4D3F" w:rsidRPr="00AD1692" w:rsidTr="004D73FA">
        <w:trPr>
          <w:trHeight w:val="804"/>
          <w:jc w:val="center"/>
        </w:trPr>
        <w:tc>
          <w:tcPr>
            <w:tcW w:w="2205" w:type="dxa"/>
            <w:gridSpan w:val="3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Post held during project implementation</w:t>
            </w:r>
          </w:p>
        </w:tc>
        <w:tc>
          <w:tcPr>
            <w:tcW w:w="6152" w:type="dxa"/>
            <w:gridSpan w:val="2"/>
            <w:tcMar>
              <w:top w:w="68" w:type="dxa"/>
              <w:bottom w:w="68" w:type="dxa"/>
            </w:tcMar>
            <w:vAlign w:val="center"/>
          </w:tcPr>
          <w:p w:rsidR="00FD4D3F" w:rsidRPr="00396674" w:rsidRDefault="00FD4D3F" w:rsidP="00396674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Java Swing application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Porting </w:t>
            </w:r>
            <w:smartTag w:uri="urn:schemas-microsoft-com:office:smarttags" w:element="country-region">
              <w:r w:rsidRPr="004D73FA">
                <w:rPr>
                  <w:rFonts w:ascii="Arial" w:hAnsi="Arial" w:cs="Arial"/>
                  <w:b/>
                  <w:bCs/>
                  <w:sz w:val="28"/>
                  <w:szCs w:val="28"/>
                  <w:lang w:val="en-GB"/>
                </w:rPr>
                <w:t>Orange</w:t>
              </w:r>
            </w:smartTag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 Portal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Porting portal from PHP to Java,ESB  technology</w:t>
            </w:r>
          </w:p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Technology:ESB,JSP,JSTL,JDeveloper,Oracle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03/2007 – 06/2007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1D6DA6" w:rsidRDefault="00FD4D3F" w:rsidP="001D6DA6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FD4D3F" w:rsidRDefault="00FD4D3F" w:rsidP="001D6DA6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Touchscreens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Implementing new functionality – home coverage</w:t>
            </w:r>
          </w:p>
          <w:p w:rsidR="00FD4D3F" w:rsidRPr="004D73FA" w:rsidRDefault="00FD4D3F" w:rsidP="00BD769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-call webservice , cash and view data</w:t>
            </w:r>
          </w:p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Technology:Cocoon, XML AXIS,J2SE,JDeveloper,Oracle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02/2007 - 03/2007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A763B3" w:rsidRDefault="00FD4D3F" w:rsidP="00A763B3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FD4D3F" w:rsidRPr="001D6DA6" w:rsidRDefault="00FD4D3F" w:rsidP="00A763B3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connector</w:t>
            </w:r>
          </w:p>
          <w:p w:rsidR="00FD4D3F" w:rsidRPr="004D73FA" w:rsidRDefault="00FD4D3F" w:rsidP="00A763B3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Orange API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Interface between database system and  webservice system</w:t>
            </w:r>
          </w:p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Technology:Servlet,JDBC,AXIS,JDeveloper,Oracle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01/2007 - 02/2007 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2D1A49" w:rsidRDefault="00FD4D3F" w:rsidP="002D1A49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implement proxy pattern application with Servlet</w:t>
            </w:r>
          </w:p>
          <w:p w:rsidR="00FD4D3F" w:rsidRDefault="00FD4D3F" w:rsidP="002D1A49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FD4D3F" w:rsidRPr="001D6DA6" w:rsidRDefault="00FD4D3F" w:rsidP="002D1A49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Sprava Firemnej Komunikacie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874CAE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74CAE">
              <w:rPr>
                <w:rFonts w:ascii="Arial" w:hAnsi="Arial" w:cs="Arial"/>
                <w:sz w:val="20"/>
                <w:szCs w:val="20"/>
                <w:lang w:val="en-GB"/>
              </w:rPr>
              <w:t xml:space="preserve">Orange </w:t>
            </w:r>
            <w:smartTag w:uri="urn:schemas-microsoft-com:office:smarttags" w:element="country-region">
              <w:r w:rsidRPr="00874CAE">
                <w:rPr>
                  <w:rFonts w:ascii="Arial" w:hAnsi="Arial" w:cs="Arial"/>
                  <w:sz w:val="20"/>
                  <w:szCs w:val="20"/>
                  <w:lang w:val="en-GB"/>
                </w:rPr>
                <w:t>Slovakia</w:t>
              </w:r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132469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country-region"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Dynatech</w:t>
                </w:r>
              </w:smartTag>
              <w:r w:rsidRPr="00132469"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, </w:t>
              </w:r>
              <w:smartTag w:uri="urn:schemas-microsoft-com:office:smarttags" w:element="country-region">
                <w:r w:rsidRPr="00132469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Slovakia</w:t>
                </w:r>
              </w:smartTag>
            </w:smartTag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lang w:val="en-GB"/>
              </w:rPr>
              <w:t>Billing report system for business customers</w:t>
            </w:r>
          </w:p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</w:p>
          <w:p w:rsidR="00FD4D3F" w:rsidRPr="004D73FA" w:rsidRDefault="00FD4D3F" w:rsidP="00FF06C9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Technology:Spring,JUnit,JDBC,AXIS,JDeveloper,Oracle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06/2006 - 12/2006</w:t>
            </w:r>
          </w:p>
        </w:tc>
      </w:tr>
      <w:tr w:rsidR="00FD4D3F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A763B3" w:rsidRDefault="00FD4D3F" w:rsidP="00F12EE1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FD4D3F" w:rsidRDefault="00FD4D3F" w:rsidP="00F12EE1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FD4D3F" w:rsidRPr="00F12EE1" w:rsidRDefault="00FD4D3F" w:rsidP="00F12EE1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FD4D3F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4D73FA">
              <w:rPr>
                <w:rFonts w:ascii="Arial" w:hAnsi="Arial" w:cs="Arial"/>
                <w:b/>
                <w:sz w:val="28"/>
                <w:szCs w:val="28"/>
                <w:lang w:val="en-GB"/>
              </w:rPr>
              <w:t>Automatic measure system</w:t>
            </w:r>
          </w:p>
        </w:tc>
      </w:tr>
      <w:tr w:rsidR="00FD4D3F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Employer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Polovodice, Czech</w:t>
            </w:r>
          </w:p>
        </w:tc>
      </w:tr>
      <w:tr w:rsidR="00FD4D3F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0007">
            <w:pPr>
              <w:ind w:right="-70"/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Measure, collect, view, store, print data from external device </w:t>
            </w:r>
          </w:p>
          <w:p w:rsidR="00FD4D3F" w:rsidRPr="004D73FA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D4D3F" w:rsidRPr="004D73FA" w:rsidRDefault="00FD4D3F" w:rsidP="00FF06C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Tool &amp; Technology:MFC,C++,MS Visual Studio, Mysql,Servlet,JDBC, Tomcat</w:t>
            </w:r>
          </w:p>
        </w:tc>
      </w:tr>
      <w:tr w:rsidR="00FD4D3F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FD4D3F" w:rsidRPr="004D73FA" w:rsidRDefault="00FD4D3F" w:rsidP="00DA2EF4">
            <w:pPr>
              <w:rPr>
                <w:rFonts w:ascii="Arial" w:hAnsi="Arial" w:cs="Arial"/>
                <w:color w:val="FF0000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FD4D3F" w:rsidRPr="00AD1692" w:rsidTr="004D73FA">
        <w:trPr>
          <w:jc w:val="center"/>
        </w:trPr>
        <w:tc>
          <w:tcPr>
            <w:tcW w:w="2229" w:type="dxa"/>
            <w:gridSpan w:val="4"/>
            <w:tcMar>
              <w:top w:w="68" w:type="dxa"/>
              <w:bottom w:w="68" w:type="dxa"/>
            </w:tcMar>
            <w:vAlign w:val="center"/>
          </w:tcPr>
          <w:p w:rsidR="00FD4D3F" w:rsidRPr="00EE0EC9" w:rsidRDefault="00FD4D3F" w:rsidP="00DA2EF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E0EC9"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28" w:type="dxa"/>
            <w:tcMar>
              <w:top w:w="68" w:type="dxa"/>
              <w:bottom w:w="68" w:type="dxa"/>
            </w:tcMar>
            <w:vAlign w:val="center"/>
          </w:tcPr>
          <w:p w:rsidR="00FD4D3F" w:rsidRPr="005B3E62" w:rsidRDefault="00FD4D3F" w:rsidP="00DE1228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C++/MFC application</w:t>
            </w:r>
          </w:p>
          <w:p w:rsidR="00FD4D3F" w:rsidRDefault="00FD4D3F" w:rsidP="005B3E62">
            <w:pPr>
              <w:numPr>
                <w:ilvl w:val="0"/>
                <w:numId w:val="2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FD4D3F" w:rsidRPr="004D73FA" w:rsidRDefault="00FD4D3F" w:rsidP="005B3E62">
            <w:pPr>
              <w:numPr>
                <w:ilvl w:val="0"/>
                <w:numId w:val="22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</w:tc>
      </w:tr>
    </w:tbl>
    <w:p w:rsidR="00FD4D3F" w:rsidRPr="00AD1692" w:rsidRDefault="00FD4D3F" w:rsidP="00EF2FB4">
      <w:pPr>
        <w:rPr>
          <w:rFonts w:ascii="Arial" w:hAnsi="Arial" w:cs="Arial"/>
          <w:lang w:val="en-GB"/>
        </w:rPr>
      </w:pPr>
    </w:p>
    <w:p w:rsidR="00FD4D3F" w:rsidRPr="00AD1692" w:rsidRDefault="00FD4D3F" w:rsidP="00962FB2">
      <w:pPr>
        <w:rPr>
          <w:rFonts w:ascii="Arial" w:hAnsi="Arial" w:cs="Arial"/>
          <w:lang w:val="en-GB"/>
        </w:rPr>
      </w:pPr>
    </w:p>
    <w:p w:rsidR="00FD4D3F" w:rsidRPr="00AD1692" w:rsidRDefault="00FD4D3F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FD4D3F" w:rsidRPr="00AD1692" w:rsidRDefault="00FD4D3F">
      <w:pPr>
        <w:rPr>
          <w:rFonts w:ascii="Arial" w:hAnsi="Arial" w:cs="Arial"/>
          <w:lang w:val="en-GB"/>
        </w:rPr>
      </w:pPr>
    </w:p>
    <w:p w:rsidR="00FD4D3F" w:rsidRPr="00AD1692" w:rsidRDefault="00FD4D3F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FD4D3F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D3F" w:rsidRDefault="00FD4D3F">
      <w:r>
        <w:separator/>
      </w:r>
    </w:p>
  </w:endnote>
  <w:endnote w:type="continuationSeparator" w:id="0">
    <w:p w:rsidR="00FD4D3F" w:rsidRDefault="00FD4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FD4D3F" w:rsidTr="06D9A613">
      <w:tc>
        <w:tcPr>
          <w:tcW w:w="2740" w:type="dxa"/>
        </w:tcPr>
        <w:p w:rsidR="00FD4D3F" w:rsidRDefault="00FD4D3F" w:rsidP="06D9A613">
          <w:pPr>
            <w:pStyle w:val="Header"/>
            <w:ind w:left="-115"/>
          </w:pPr>
        </w:p>
      </w:tc>
      <w:tc>
        <w:tcPr>
          <w:tcW w:w="2740" w:type="dxa"/>
        </w:tcPr>
        <w:p w:rsidR="00FD4D3F" w:rsidRDefault="00FD4D3F" w:rsidP="06D9A613">
          <w:pPr>
            <w:pStyle w:val="Header"/>
            <w:jc w:val="center"/>
          </w:pPr>
        </w:p>
      </w:tc>
      <w:tc>
        <w:tcPr>
          <w:tcW w:w="2740" w:type="dxa"/>
        </w:tcPr>
        <w:p w:rsidR="00FD4D3F" w:rsidRDefault="00FD4D3F" w:rsidP="06D9A613">
          <w:pPr>
            <w:pStyle w:val="Header"/>
            <w:ind w:right="-115"/>
            <w:jc w:val="right"/>
          </w:pPr>
        </w:p>
      </w:tc>
    </w:tr>
  </w:tbl>
  <w:p w:rsidR="00FD4D3F" w:rsidRDefault="00FD4D3F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D3F" w:rsidRDefault="00FD4D3F">
      <w:r>
        <w:separator/>
      </w:r>
    </w:p>
  </w:footnote>
  <w:footnote w:type="continuationSeparator" w:id="0">
    <w:p w:rsidR="00FD4D3F" w:rsidRDefault="00FD4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D3F" w:rsidRDefault="00FD4D3F">
    <w:pPr>
      <w:pStyle w:val="Header"/>
    </w:pPr>
  </w:p>
  <w:p w:rsidR="00FD4D3F" w:rsidRDefault="00FD4D3F">
    <w:pPr>
      <w:pStyle w:val="Header"/>
    </w:pPr>
  </w:p>
  <w:p w:rsidR="00FD4D3F" w:rsidRDefault="00FD4D3F">
    <w:pPr>
      <w:pStyle w:val="Header"/>
    </w:pPr>
  </w:p>
  <w:p w:rsidR="00FD4D3F" w:rsidRDefault="00FD4D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5"/>
  </w:num>
  <w:num w:numId="18">
    <w:abstractNumId w:val="2"/>
  </w:num>
  <w:num w:numId="19">
    <w:abstractNumId w:val="4"/>
  </w:num>
  <w:num w:numId="20">
    <w:abstractNumId w:val="6"/>
  </w:num>
  <w:num w:numId="21">
    <w:abstractNumId w:val="1"/>
  </w:num>
  <w:num w:numId="22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7F1D"/>
    <w:rsid w:val="00010BDC"/>
    <w:rsid w:val="000129A6"/>
    <w:rsid w:val="00027219"/>
    <w:rsid w:val="00035841"/>
    <w:rsid w:val="00041CB3"/>
    <w:rsid w:val="000576D5"/>
    <w:rsid w:val="00072F7D"/>
    <w:rsid w:val="00075C64"/>
    <w:rsid w:val="000826D3"/>
    <w:rsid w:val="00090D84"/>
    <w:rsid w:val="000B57E0"/>
    <w:rsid w:val="000C17C9"/>
    <w:rsid w:val="000C1F7D"/>
    <w:rsid w:val="000C33B0"/>
    <w:rsid w:val="000C6806"/>
    <w:rsid w:val="000C776D"/>
    <w:rsid w:val="000E2CEA"/>
    <w:rsid w:val="000E5DD0"/>
    <w:rsid w:val="000E74B6"/>
    <w:rsid w:val="000F3DBC"/>
    <w:rsid w:val="0011341D"/>
    <w:rsid w:val="001249ED"/>
    <w:rsid w:val="00132369"/>
    <w:rsid w:val="00132469"/>
    <w:rsid w:val="00134FFA"/>
    <w:rsid w:val="00142C0A"/>
    <w:rsid w:val="001541C7"/>
    <w:rsid w:val="00163F97"/>
    <w:rsid w:val="00165824"/>
    <w:rsid w:val="00165F84"/>
    <w:rsid w:val="001756DF"/>
    <w:rsid w:val="001821DB"/>
    <w:rsid w:val="00182B39"/>
    <w:rsid w:val="001851FD"/>
    <w:rsid w:val="00187DE0"/>
    <w:rsid w:val="00187ECF"/>
    <w:rsid w:val="001902A1"/>
    <w:rsid w:val="00190937"/>
    <w:rsid w:val="001911B3"/>
    <w:rsid w:val="0019244B"/>
    <w:rsid w:val="001960F4"/>
    <w:rsid w:val="0019757D"/>
    <w:rsid w:val="001A32D0"/>
    <w:rsid w:val="001A585D"/>
    <w:rsid w:val="001A6238"/>
    <w:rsid w:val="001B28D1"/>
    <w:rsid w:val="001C43F4"/>
    <w:rsid w:val="001C5782"/>
    <w:rsid w:val="001D6DA6"/>
    <w:rsid w:val="001D7144"/>
    <w:rsid w:val="001E7C6C"/>
    <w:rsid w:val="00204A1D"/>
    <w:rsid w:val="00205423"/>
    <w:rsid w:val="0020738E"/>
    <w:rsid w:val="002359FD"/>
    <w:rsid w:val="002377A8"/>
    <w:rsid w:val="00247BC6"/>
    <w:rsid w:val="002503B4"/>
    <w:rsid w:val="00250520"/>
    <w:rsid w:val="002512C8"/>
    <w:rsid w:val="00252F59"/>
    <w:rsid w:val="00267FB3"/>
    <w:rsid w:val="00271D7C"/>
    <w:rsid w:val="00281067"/>
    <w:rsid w:val="00297402"/>
    <w:rsid w:val="002A5442"/>
    <w:rsid w:val="002A5C22"/>
    <w:rsid w:val="002A61A2"/>
    <w:rsid w:val="002A69BC"/>
    <w:rsid w:val="002B49AF"/>
    <w:rsid w:val="002B5741"/>
    <w:rsid w:val="002D11F1"/>
    <w:rsid w:val="002D1A49"/>
    <w:rsid w:val="002D46F3"/>
    <w:rsid w:val="002D56AD"/>
    <w:rsid w:val="002E03D2"/>
    <w:rsid w:val="002E063B"/>
    <w:rsid w:val="002E653C"/>
    <w:rsid w:val="002F3387"/>
    <w:rsid w:val="002F4C51"/>
    <w:rsid w:val="003067C7"/>
    <w:rsid w:val="00314F98"/>
    <w:rsid w:val="00315EEF"/>
    <w:rsid w:val="00316CB5"/>
    <w:rsid w:val="0032329D"/>
    <w:rsid w:val="00326A5E"/>
    <w:rsid w:val="00345A14"/>
    <w:rsid w:val="00351AFE"/>
    <w:rsid w:val="003673AA"/>
    <w:rsid w:val="00372E5D"/>
    <w:rsid w:val="0038334B"/>
    <w:rsid w:val="00395CD3"/>
    <w:rsid w:val="00396674"/>
    <w:rsid w:val="00396939"/>
    <w:rsid w:val="003B1F10"/>
    <w:rsid w:val="003B3487"/>
    <w:rsid w:val="003B4A0F"/>
    <w:rsid w:val="003B5E8B"/>
    <w:rsid w:val="003C2D56"/>
    <w:rsid w:val="003C60DF"/>
    <w:rsid w:val="003D4DF1"/>
    <w:rsid w:val="003D787D"/>
    <w:rsid w:val="003E15B3"/>
    <w:rsid w:val="003F1250"/>
    <w:rsid w:val="003F7F40"/>
    <w:rsid w:val="00403B38"/>
    <w:rsid w:val="004301BE"/>
    <w:rsid w:val="00441F32"/>
    <w:rsid w:val="0044207B"/>
    <w:rsid w:val="00443A17"/>
    <w:rsid w:val="0044703B"/>
    <w:rsid w:val="004470D9"/>
    <w:rsid w:val="00460010"/>
    <w:rsid w:val="004619A4"/>
    <w:rsid w:val="0046378C"/>
    <w:rsid w:val="00467DE4"/>
    <w:rsid w:val="00474651"/>
    <w:rsid w:val="00475A29"/>
    <w:rsid w:val="00477338"/>
    <w:rsid w:val="00481DA0"/>
    <w:rsid w:val="004826E6"/>
    <w:rsid w:val="004879C4"/>
    <w:rsid w:val="004901CE"/>
    <w:rsid w:val="004950F4"/>
    <w:rsid w:val="004A0EF5"/>
    <w:rsid w:val="004A727D"/>
    <w:rsid w:val="004A778C"/>
    <w:rsid w:val="004B1A96"/>
    <w:rsid w:val="004C0ABB"/>
    <w:rsid w:val="004C74A0"/>
    <w:rsid w:val="004D3125"/>
    <w:rsid w:val="004D36EB"/>
    <w:rsid w:val="004D73FA"/>
    <w:rsid w:val="004E32DD"/>
    <w:rsid w:val="004E54E2"/>
    <w:rsid w:val="004F43FE"/>
    <w:rsid w:val="004F5FFF"/>
    <w:rsid w:val="005016EB"/>
    <w:rsid w:val="00503A66"/>
    <w:rsid w:val="005204EF"/>
    <w:rsid w:val="0052119A"/>
    <w:rsid w:val="0052763B"/>
    <w:rsid w:val="00532945"/>
    <w:rsid w:val="00537011"/>
    <w:rsid w:val="00537E83"/>
    <w:rsid w:val="00541B87"/>
    <w:rsid w:val="005428ED"/>
    <w:rsid w:val="00544F25"/>
    <w:rsid w:val="0055040E"/>
    <w:rsid w:val="0056019B"/>
    <w:rsid w:val="00560723"/>
    <w:rsid w:val="00563504"/>
    <w:rsid w:val="00570322"/>
    <w:rsid w:val="00574D16"/>
    <w:rsid w:val="00582062"/>
    <w:rsid w:val="0058249D"/>
    <w:rsid w:val="0059036F"/>
    <w:rsid w:val="00595CD9"/>
    <w:rsid w:val="005A25FC"/>
    <w:rsid w:val="005A5AA0"/>
    <w:rsid w:val="005B1629"/>
    <w:rsid w:val="005B3E62"/>
    <w:rsid w:val="005B6C92"/>
    <w:rsid w:val="005C38DE"/>
    <w:rsid w:val="005D311A"/>
    <w:rsid w:val="005D32C0"/>
    <w:rsid w:val="005D46C8"/>
    <w:rsid w:val="005D6B02"/>
    <w:rsid w:val="005D7083"/>
    <w:rsid w:val="005E18C0"/>
    <w:rsid w:val="005F07D0"/>
    <w:rsid w:val="005F492B"/>
    <w:rsid w:val="006047EA"/>
    <w:rsid w:val="00606615"/>
    <w:rsid w:val="00620950"/>
    <w:rsid w:val="0062336D"/>
    <w:rsid w:val="0063192A"/>
    <w:rsid w:val="006342AC"/>
    <w:rsid w:val="00637423"/>
    <w:rsid w:val="006412C2"/>
    <w:rsid w:val="00650598"/>
    <w:rsid w:val="0065451E"/>
    <w:rsid w:val="00654F05"/>
    <w:rsid w:val="00661315"/>
    <w:rsid w:val="006632F7"/>
    <w:rsid w:val="00667663"/>
    <w:rsid w:val="00696525"/>
    <w:rsid w:val="006A6F16"/>
    <w:rsid w:val="006B03A9"/>
    <w:rsid w:val="006B14D5"/>
    <w:rsid w:val="006B1639"/>
    <w:rsid w:val="006C0265"/>
    <w:rsid w:val="006C0398"/>
    <w:rsid w:val="006C0E91"/>
    <w:rsid w:val="006C7057"/>
    <w:rsid w:val="006D0E54"/>
    <w:rsid w:val="006D436F"/>
    <w:rsid w:val="006F0E4F"/>
    <w:rsid w:val="006F6299"/>
    <w:rsid w:val="00700D2D"/>
    <w:rsid w:val="00702BD8"/>
    <w:rsid w:val="00705A06"/>
    <w:rsid w:val="00712181"/>
    <w:rsid w:val="007158F4"/>
    <w:rsid w:val="00717783"/>
    <w:rsid w:val="0072438A"/>
    <w:rsid w:val="00726D9D"/>
    <w:rsid w:val="00732FE1"/>
    <w:rsid w:val="00734DC1"/>
    <w:rsid w:val="00741B48"/>
    <w:rsid w:val="00743F9D"/>
    <w:rsid w:val="007558C2"/>
    <w:rsid w:val="0075666B"/>
    <w:rsid w:val="007600E0"/>
    <w:rsid w:val="007705BF"/>
    <w:rsid w:val="00771962"/>
    <w:rsid w:val="0077260A"/>
    <w:rsid w:val="00772D33"/>
    <w:rsid w:val="0078337E"/>
    <w:rsid w:val="00787BAD"/>
    <w:rsid w:val="007912A8"/>
    <w:rsid w:val="007A65F8"/>
    <w:rsid w:val="007C5851"/>
    <w:rsid w:val="007D0726"/>
    <w:rsid w:val="007D2306"/>
    <w:rsid w:val="007E7A27"/>
    <w:rsid w:val="007F0293"/>
    <w:rsid w:val="0080065D"/>
    <w:rsid w:val="00802E02"/>
    <w:rsid w:val="00822DA3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74CAE"/>
    <w:rsid w:val="0087649C"/>
    <w:rsid w:val="00880B3B"/>
    <w:rsid w:val="00887F11"/>
    <w:rsid w:val="00891689"/>
    <w:rsid w:val="00892F33"/>
    <w:rsid w:val="008933A0"/>
    <w:rsid w:val="008A1E59"/>
    <w:rsid w:val="008A6C06"/>
    <w:rsid w:val="008B5DF3"/>
    <w:rsid w:val="008C1BB5"/>
    <w:rsid w:val="008C354C"/>
    <w:rsid w:val="008C475A"/>
    <w:rsid w:val="008C4BE0"/>
    <w:rsid w:val="008D610E"/>
    <w:rsid w:val="008E675D"/>
    <w:rsid w:val="008E72B3"/>
    <w:rsid w:val="008F78A4"/>
    <w:rsid w:val="00900C26"/>
    <w:rsid w:val="00914D96"/>
    <w:rsid w:val="00917BF4"/>
    <w:rsid w:val="00917E6C"/>
    <w:rsid w:val="0092441E"/>
    <w:rsid w:val="00927F5C"/>
    <w:rsid w:val="009315D4"/>
    <w:rsid w:val="00935F94"/>
    <w:rsid w:val="00935FD3"/>
    <w:rsid w:val="00937763"/>
    <w:rsid w:val="0095446A"/>
    <w:rsid w:val="00954561"/>
    <w:rsid w:val="00962FB2"/>
    <w:rsid w:val="00967AAA"/>
    <w:rsid w:val="00975BD8"/>
    <w:rsid w:val="00977E97"/>
    <w:rsid w:val="00983DD7"/>
    <w:rsid w:val="00994E7C"/>
    <w:rsid w:val="0099783F"/>
    <w:rsid w:val="009A02ED"/>
    <w:rsid w:val="009A0EE6"/>
    <w:rsid w:val="009A6657"/>
    <w:rsid w:val="009D6FEB"/>
    <w:rsid w:val="009E1C9C"/>
    <w:rsid w:val="009E1DBB"/>
    <w:rsid w:val="009E52E0"/>
    <w:rsid w:val="009E7AA0"/>
    <w:rsid w:val="009F5D03"/>
    <w:rsid w:val="009F79ED"/>
    <w:rsid w:val="00A0116E"/>
    <w:rsid w:val="00A05710"/>
    <w:rsid w:val="00A059F7"/>
    <w:rsid w:val="00A10A03"/>
    <w:rsid w:val="00A137FB"/>
    <w:rsid w:val="00A16FD1"/>
    <w:rsid w:val="00A21D8E"/>
    <w:rsid w:val="00A233B8"/>
    <w:rsid w:val="00A2368B"/>
    <w:rsid w:val="00A26C76"/>
    <w:rsid w:val="00A2772B"/>
    <w:rsid w:val="00A37C90"/>
    <w:rsid w:val="00A43BD3"/>
    <w:rsid w:val="00A54627"/>
    <w:rsid w:val="00A56C51"/>
    <w:rsid w:val="00A61180"/>
    <w:rsid w:val="00A72509"/>
    <w:rsid w:val="00A74E31"/>
    <w:rsid w:val="00A763B3"/>
    <w:rsid w:val="00A92260"/>
    <w:rsid w:val="00A931DA"/>
    <w:rsid w:val="00A9345E"/>
    <w:rsid w:val="00A955B2"/>
    <w:rsid w:val="00AC1257"/>
    <w:rsid w:val="00AC22E2"/>
    <w:rsid w:val="00AC3EA6"/>
    <w:rsid w:val="00AC507D"/>
    <w:rsid w:val="00AC65BA"/>
    <w:rsid w:val="00AD1692"/>
    <w:rsid w:val="00AD612B"/>
    <w:rsid w:val="00AE0659"/>
    <w:rsid w:val="00AE30A0"/>
    <w:rsid w:val="00AE6DF7"/>
    <w:rsid w:val="00AF0058"/>
    <w:rsid w:val="00B119BB"/>
    <w:rsid w:val="00B3106E"/>
    <w:rsid w:val="00B3243E"/>
    <w:rsid w:val="00B33ADA"/>
    <w:rsid w:val="00B43A21"/>
    <w:rsid w:val="00B45201"/>
    <w:rsid w:val="00B45DE4"/>
    <w:rsid w:val="00B575D3"/>
    <w:rsid w:val="00B656DE"/>
    <w:rsid w:val="00B70C35"/>
    <w:rsid w:val="00B71B7C"/>
    <w:rsid w:val="00B74986"/>
    <w:rsid w:val="00B74A09"/>
    <w:rsid w:val="00B8037D"/>
    <w:rsid w:val="00B84450"/>
    <w:rsid w:val="00B86E4F"/>
    <w:rsid w:val="00B93913"/>
    <w:rsid w:val="00B9401F"/>
    <w:rsid w:val="00B94788"/>
    <w:rsid w:val="00B9594B"/>
    <w:rsid w:val="00BA2DA3"/>
    <w:rsid w:val="00BA2EBE"/>
    <w:rsid w:val="00BA390B"/>
    <w:rsid w:val="00BA4CB4"/>
    <w:rsid w:val="00BA5B72"/>
    <w:rsid w:val="00BA65F1"/>
    <w:rsid w:val="00BB1DF8"/>
    <w:rsid w:val="00BC339D"/>
    <w:rsid w:val="00BC6DEA"/>
    <w:rsid w:val="00BD4E70"/>
    <w:rsid w:val="00BD7694"/>
    <w:rsid w:val="00BE2EC8"/>
    <w:rsid w:val="00BE322D"/>
    <w:rsid w:val="00BE445C"/>
    <w:rsid w:val="00BF0BB8"/>
    <w:rsid w:val="00BF23FB"/>
    <w:rsid w:val="00BF71BA"/>
    <w:rsid w:val="00C1067E"/>
    <w:rsid w:val="00C20ED0"/>
    <w:rsid w:val="00C223FC"/>
    <w:rsid w:val="00C244B4"/>
    <w:rsid w:val="00C3085C"/>
    <w:rsid w:val="00C51FAA"/>
    <w:rsid w:val="00C5503A"/>
    <w:rsid w:val="00C6648A"/>
    <w:rsid w:val="00C742F2"/>
    <w:rsid w:val="00C7440A"/>
    <w:rsid w:val="00C74F3E"/>
    <w:rsid w:val="00C8317C"/>
    <w:rsid w:val="00C835DA"/>
    <w:rsid w:val="00C90011"/>
    <w:rsid w:val="00C94883"/>
    <w:rsid w:val="00C9587D"/>
    <w:rsid w:val="00CA30F2"/>
    <w:rsid w:val="00CB3C11"/>
    <w:rsid w:val="00CB5F22"/>
    <w:rsid w:val="00CC5814"/>
    <w:rsid w:val="00CE0662"/>
    <w:rsid w:val="00CE14DF"/>
    <w:rsid w:val="00CE6F9A"/>
    <w:rsid w:val="00CF47C0"/>
    <w:rsid w:val="00CF5902"/>
    <w:rsid w:val="00D06918"/>
    <w:rsid w:val="00D30A3B"/>
    <w:rsid w:val="00D323DE"/>
    <w:rsid w:val="00D36869"/>
    <w:rsid w:val="00D61232"/>
    <w:rsid w:val="00D62C46"/>
    <w:rsid w:val="00D66714"/>
    <w:rsid w:val="00D735C3"/>
    <w:rsid w:val="00D7486F"/>
    <w:rsid w:val="00D770A2"/>
    <w:rsid w:val="00D95468"/>
    <w:rsid w:val="00D97C2B"/>
    <w:rsid w:val="00DA0007"/>
    <w:rsid w:val="00DA284C"/>
    <w:rsid w:val="00DA2EF4"/>
    <w:rsid w:val="00DA41FC"/>
    <w:rsid w:val="00DA5387"/>
    <w:rsid w:val="00DA6927"/>
    <w:rsid w:val="00DB200D"/>
    <w:rsid w:val="00DB645B"/>
    <w:rsid w:val="00DB6816"/>
    <w:rsid w:val="00DB6DE5"/>
    <w:rsid w:val="00DC2963"/>
    <w:rsid w:val="00DC34EA"/>
    <w:rsid w:val="00DC4B4A"/>
    <w:rsid w:val="00DD14A3"/>
    <w:rsid w:val="00DD39BA"/>
    <w:rsid w:val="00DE0577"/>
    <w:rsid w:val="00DE1228"/>
    <w:rsid w:val="00DE34A8"/>
    <w:rsid w:val="00DE41C9"/>
    <w:rsid w:val="00DF1EC5"/>
    <w:rsid w:val="00DF6137"/>
    <w:rsid w:val="00E11A7F"/>
    <w:rsid w:val="00E12BE4"/>
    <w:rsid w:val="00E16D7B"/>
    <w:rsid w:val="00E25521"/>
    <w:rsid w:val="00E36F8C"/>
    <w:rsid w:val="00E37709"/>
    <w:rsid w:val="00E41142"/>
    <w:rsid w:val="00E46440"/>
    <w:rsid w:val="00E4706D"/>
    <w:rsid w:val="00E50919"/>
    <w:rsid w:val="00E50C9C"/>
    <w:rsid w:val="00E50F3A"/>
    <w:rsid w:val="00E66D55"/>
    <w:rsid w:val="00E842EB"/>
    <w:rsid w:val="00EA14DA"/>
    <w:rsid w:val="00EA2206"/>
    <w:rsid w:val="00EA2CCD"/>
    <w:rsid w:val="00EA345B"/>
    <w:rsid w:val="00EA64C0"/>
    <w:rsid w:val="00EA6787"/>
    <w:rsid w:val="00EB2575"/>
    <w:rsid w:val="00EB6E35"/>
    <w:rsid w:val="00ED6243"/>
    <w:rsid w:val="00EE0EC9"/>
    <w:rsid w:val="00EE2BF7"/>
    <w:rsid w:val="00EE59B7"/>
    <w:rsid w:val="00EF2FB4"/>
    <w:rsid w:val="00EF45E5"/>
    <w:rsid w:val="00EF5A70"/>
    <w:rsid w:val="00EF7A62"/>
    <w:rsid w:val="00F02A83"/>
    <w:rsid w:val="00F101CE"/>
    <w:rsid w:val="00F12EE1"/>
    <w:rsid w:val="00F14B9B"/>
    <w:rsid w:val="00F35334"/>
    <w:rsid w:val="00F36C4A"/>
    <w:rsid w:val="00F41C54"/>
    <w:rsid w:val="00F4479A"/>
    <w:rsid w:val="00F4519A"/>
    <w:rsid w:val="00F539EA"/>
    <w:rsid w:val="00F543C6"/>
    <w:rsid w:val="00F5580B"/>
    <w:rsid w:val="00F65335"/>
    <w:rsid w:val="00F72DD8"/>
    <w:rsid w:val="00F82CCD"/>
    <w:rsid w:val="00F90C34"/>
    <w:rsid w:val="00F91385"/>
    <w:rsid w:val="00F91B5A"/>
    <w:rsid w:val="00FC5CC1"/>
    <w:rsid w:val="00FD2EA1"/>
    <w:rsid w:val="00FD4D3F"/>
    <w:rsid w:val="00FE0BC1"/>
    <w:rsid w:val="00FF06C9"/>
    <w:rsid w:val="00FF2A06"/>
    <w:rsid w:val="00FF59FB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17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18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19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20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8</Pages>
  <Words>1250</Words>
  <Characters>7131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9</cp:revision>
  <cp:lastPrinted>2007-10-03T13:26:00Z</cp:lastPrinted>
  <dcterms:created xsi:type="dcterms:W3CDTF">2023-11-26T18:20:00Z</dcterms:created>
  <dcterms:modified xsi:type="dcterms:W3CDTF">2023-11-29T09:39:00Z</dcterms:modified>
</cp:coreProperties>
</file>